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0FE" w:rsidRPr="009B696A" w:rsidRDefault="008D60FE" w:rsidP="008D60FE">
      <w:pPr>
        <w:pStyle w:val="Titel"/>
        <w:spacing w:after="240"/>
      </w:pPr>
    </w:p>
    <w:p w:rsidR="00FB348F" w:rsidRPr="009B696A" w:rsidRDefault="00FB348F" w:rsidP="00B631DF">
      <w:pPr>
        <w:pStyle w:val="Titel"/>
        <w:pBdr>
          <w:bottom w:val="single" w:sz="4" w:space="1" w:color="auto"/>
        </w:pBdr>
        <w:spacing w:after="240"/>
        <w:rPr>
          <w:sz w:val="44"/>
          <w:szCs w:val="44"/>
        </w:rPr>
      </w:pPr>
    </w:p>
    <w:p w:rsidR="00E00CA8" w:rsidRPr="009B696A" w:rsidRDefault="00E00CA8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</w:p>
    <w:p w:rsidR="008D60FE" w:rsidRDefault="0005285D" w:rsidP="00B631DF">
      <w:pPr>
        <w:pStyle w:val="Titel"/>
        <w:pBdr>
          <w:bottom w:val="single" w:sz="4" w:space="1" w:color="auto"/>
        </w:pBdr>
        <w:spacing w:after="240"/>
        <w:rPr>
          <w:sz w:val="48"/>
          <w:szCs w:val="48"/>
        </w:rPr>
      </w:pPr>
      <w:proofErr w:type="spellStart"/>
      <w:r>
        <w:rPr>
          <w:sz w:val="48"/>
          <w:szCs w:val="48"/>
        </w:rPr>
        <w:t>MonitoringPro</w:t>
      </w:r>
      <w:proofErr w:type="spellEnd"/>
    </w:p>
    <w:p w:rsidR="0005285D" w:rsidRDefault="0005285D" w:rsidP="0005285D">
      <w:r>
        <w:t xml:space="preserve">Die informative Überwachung </w:t>
      </w:r>
    </w:p>
    <w:p w:rsidR="0005285D" w:rsidRDefault="0005285D" w:rsidP="0005285D"/>
    <w:p w:rsidR="0005285D" w:rsidRPr="0005285D" w:rsidRDefault="0005285D" w:rsidP="0005285D"/>
    <w:p w:rsidR="008D60FE" w:rsidRPr="0005285D" w:rsidRDefault="00AC25C2" w:rsidP="00D36C34">
      <w:pPr>
        <w:rPr>
          <w:b/>
          <w:sz w:val="32"/>
          <w:szCs w:val="32"/>
        </w:rPr>
      </w:pPr>
      <w:r w:rsidRPr="0005285D">
        <w:rPr>
          <w:b/>
          <w:sz w:val="32"/>
          <w:szCs w:val="32"/>
        </w:rPr>
        <w:t xml:space="preserve">Anforderungsanalyse </w:t>
      </w:r>
    </w:p>
    <w:p w:rsidR="008D60FE" w:rsidRPr="009B696A" w:rsidRDefault="008D60FE" w:rsidP="008D60FE">
      <w:pPr>
        <w:spacing w:after="240"/>
      </w:pPr>
    </w:p>
    <w:tbl>
      <w:tblPr>
        <w:tblpPr w:leftFromText="141" w:rightFromText="141" w:vertAnchor="text" w:tblpY="1"/>
        <w:tblOverlap w:val="never"/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26"/>
        <w:gridCol w:w="1894"/>
      </w:tblGrid>
      <w:tr w:rsidR="008D60FE" w:rsidRPr="009B696A" w:rsidTr="00B94D9B">
        <w:trPr>
          <w:tblCellSpacing w:w="20" w:type="dxa"/>
        </w:trPr>
        <w:tc>
          <w:tcPr>
            <w:tcW w:w="0" w:type="auto"/>
          </w:tcPr>
          <w:p w:rsidR="008D60FE" w:rsidRPr="009B696A" w:rsidRDefault="008D60FE" w:rsidP="00B94D9B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Autor</w:t>
            </w:r>
            <w:r w:rsidR="00AD740F" w:rsidRPr="009B696A">
              <w:rPr>
                <w:b/>
                <w:sz w:val="22"/>
                <w:szCs w:val="22"/>
                <w:lang w:eastAsia="en-US"/>
              </w:rPr>
              <w:t>(en)</w:t>
            </w:r>
            <w:r w:rsidRPr="009B696A">
              <w:rPr>
                <w:b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0" w:type="auto"/>
          </w:tcPr>
          <w:p w:rsidR="008D60FE" w:rsidRPr="00D91E81" w:rsidRDefault="008D60FE" w:rsidP="00B94D9B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fldChar w:fldCharType="begin"/>
            </w:r>
            <w:r w:rsidRPr="00D91E81">
              <w:rPr>
                <w:sz w:val="22"/>
                <w:szCs w:val="22"/>
                <w:lang w:eastAsia="en-US"/>
              </w:rPr>
              <w:instrText xml:space="preserve"> AUTHOR   \* MERGEFORMAT </w:instrText>
            </w:r>
            <w:r w:rsidRPr="00D91E81">
              <w:rPr>
                <w:sz w:val="22"/>
                <w:szCs w:val="22"/>
                <w:lang w:eastAsia="en-US"/>
              </w:rPr>
              <w:fldChar w:fldCharType="separate"/>
            </w:r>
            <w:r w:rsidR="00611CED">
              <w:rPr>
                <w:noProof/>
                <w:sz w:val="22"/>
                <w:szCs w:val="22"/>
                <w:lang w:eastAsia="en-US"/>
              </w:rPr>
              <w:t>Samuel Sigrist</w:t>
            </w:r>
            <w:r w:rsidRPr="00D91E81">
              <w:rPr>
                <w:sz w:val="22"/>
                <w:szCs w:val="22"/>
                <w:lang w:eastAsia="en-US"/>
              </w:rPr>
              <w:fldChar w:fldCharType="end"/>
            </w:r>
          </w:p>
        </w:tc>
      </w:tr>
      <w:tr w:rsidR="008D60FE" w:rsidRPr="009B696A" w:rsidTr="00B94D9B">
        <w:trPr>
          <w:tblCellSpacing w:w="20" w:type="dxa"/>
        </w:trPr>
        <w:tc>
          <w:tcPr>
            <w:tcW w:w="0" w:type="auto"/>
          </w:tcPr>
          <w:p w:rsidR="008D60FE" w:rsidRPr="009B696A" w:rsidRDefault="008D60FE" w:rsidP="00B94D9B">
            <w:pPr>
              <w:spacing w:after="240"/>
              <w:rPr>
                <w:b/>
                <w:sz w:val="22"/>
                <w:szCs w:val="22"/>
                <w:lang w:eastAsia="en-US"/>
              </w:rPr>
            </w:pPr>
            <w:r w:rsidRPr="009B696A">
              <w:rPr>
                <w:b/>
                <w:sz w:val="22"/>
                <w:szCs w:val="22"/>
                <w:lang w:eastAsia="en-US"/>
              </w:rPr>
              <w:t>Version:</w:t>
            </w:r>
          </w:p>
        </w:tc>
        <w:tc>
          <w:tcPr>
            <w:tcW w:w="0" w:type="auto"/>
          </w:tcPr>
          <w:p w:rsidR="008D60FE" w:rsidRPr="00D91E81" w:rsidRDefault="008D60FE" w:rsidP="00B94D9B">
            <w:pPr>
              <w:spacing w:after="240"/>
              <w:rPr>
                <w:sz w:val="22"/>
                <w:szCs w:val="22"/>
                <w:lang w:eastAsia="en-US"/>
              </w:rPr>
            </w:pPr>
            <w:r w:rsidRPr="00D91E81">
              <w:rPr>
                <w:sz w:val="22"/>
                <w:szCs w:val="22"/>
                <w:lang w:eastAsia="en-US"/>
              </w:rPr>
              <w:t>1.0</w:t>
            </w:r>
          </w:p>
        </w:tc>
      </w:tr>
      <w:tr w:rsidR="008D60FE" w:rsidRPr="009B696A" w:rsidTr="00B94D9B">
        <w:trPr>
          <w:tblCellSpacing w:w="20" w:type="dxa"/>
        </w:trPr>
        <w:tc>
          <w:tcPr>
            <w:tcW w:w="0" w:type="auto"/>
          </w:tcPr>
          <w:p w:rsidR="008D60FE" w:rsidRPr="009B696A" w:rsidRDefault="00AD740F" w:rsidP="00B94D9B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Erstellt am:</w:t>
            </w:r>
          </w:p>
        </w:tc>
        <w:tc>
          <w:tcPr>
            <w:tcW w:w="0" w:type="auto"/>
          </w:tcPr>
          <w:p w:rsidR="008D60FE" w:rsidRPr="00D91E81" w:rsidRDefault="008D60FE" w:rsidP="00B94D9B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CREATEDATE  \@ "d. MMMM yyyy"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611CED">
              <w:rPr>
                <w:noProof/>
                <w:sz w:val="22"/>
                <w:szCs w:val="22"/>
              </w:rPr>
              <w:t>5. Dezember 2018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  <w:tr w:rsidR="008D60FE" w:rsidRPr="009B696A" w:rsidTr="00B94D9B">
        <w:trPr>
          <w:tblCellSpacing w:w="20" w:type="dxa"/>
        </w:trPr>
        <w:tc>
          <w:tcPr>
            <w:tcW w:w="0" w:type="auto"/>
          </w:tcPr>
          <w:p w:rsidR="008D60FE" w:rsidRPr="009B696A" w:rsidRDefault="008D60FE" w:rsidP="00B94D9B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Letzte Änderung:</w:t>
            </w:r>
          </w:p>
        </w:tc>
        <w:tc>
          <w:tcPr>
            <w:tcW w:w="0" w:type="auto"/>
          </w:tcPr>
          <w:p w:rsidR="00471A9F" w:rsidRPr="00D91E81" w:rsidRDefault="00471A9F" w:rsidP="00B94D9B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SAVEDATE  \@ "dd.MM.yyyy"  \* MERGEFORMAT </w:instrText>
            </w:r>
            <w:r>
              <w:rPr>
                <w:sz w:val="22"/>
                <w:szCs w:val="22"/>
              </w:rPr>
              <w:fldChar w:fldCharType="separate"/>
            </w:r>
            <w:r w:rsidR="0005285D">
              <w:rPr>
                <w:noProof/>
                <w:sz w:val="22"/>
                <w:szCs w:val="22"/>
              </w:rPr>
              <w:t>06.12.2018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8D60FE" w:rsidRPr="009B696A" w:rsidTr="00B94D9B">
        <w:trPr>
          <w:tblCellSpacing w:w="20" w:type="dxa"/>
        </w:trPr>
        <w:tc>
          <w:tcPr>
            <w:tcW w:w="0" w:type="auto"/>
          </w:tcPr>
          <w:p w:rsidR="008D60FE" w:rsidRPr="009B696A" w:rsidRDefault="00155D3C" w:rsidP="00B94D9B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Speicherort</w:t>
            </w:r>
            <w:r w:rsidR="008D60FE" w:rsidRPr="009B696A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0" w:type="auto"/>
          </w:tcPr>
          <w:p w:rsidR="008D60FE" w:rsidRPr="00D91E81" w:rsidRDefault="004B0DAF" w:rsidP="00B94D9B">
            <w:pPr>
              <w:spacing w:after="240"/>
              <w:rPr>
                <w:sz w:val="22"/>
                <w:szCs w:val="22"/>
              </w:rPr>
            </w:pPr>
            <w:r w:rsidRPr="00D91E81">
              <w:rPr>
                <w:sz w:val="22"/>
                <w:szCs w:val="22"/>
              </w:rPr>
              <w:fldChar w:fldCharType="begin"/>
            </w:r>
            <w:r w:rsidRPr="00D91E81">
              <w:rPr>
                <w:sz w:val="22"/>
                <w:szCs w:val="22"/>
              </w:rPr>
              <w:instrText xml:space="preserve"> FILENAME  \p  \* MERGEFORMAT </w:instrText>
            </w:r>
            <w:r w:rsidRPr="00D91E81">
              <w:rPr>
                <w:sz w:val="22"/>
                <w:szCs w:val="22"/>
              </w:rPr>
              <w:fldChar w:fldCharType="separate"/>
            </w:r>
            <w:r w:rsidR="00611CED">
              <w:rPr>
                <w:noProof/>
                <w:sz w:val="22"/>
                <w:szCs w:val="22"/>
              </w:rPr>
              <w:t>Dokument2</w:t>
            </w:r>
            <w:r w:rsidRPr="00D91E81">
              <w:rPr>
                <w:sz w:val="22"/>
                <w:szCs w:val="22"/>
              </w:rPr>
              <w:fldChar w:fldCharType="end"/>
            </w:r>
          </w:p>
        </w:tc>
      </w:tr>
    </w:tbl>
    <w:p w:rsidR="008D60FE" w:rsidRPr="009B696A" w:rsidRDefault="00B94D9B" w:rsidP="00FB348F">
      <w:pPr>
        <w:spacing w:after="240"/>
      </w:pPr>
      <w:r>
        <w:br w:type="textWrapping" w:clear="all"/>
      </w:r>
    </w:p>
    <w:p w:rsidR="008D60FE" w:rsidRPr="009B696A" w:rsidRDefault="008D60FE" w:rsidP="008D60FE">
      <w:pPr>
        <w:spacing w:after="240"/>
      </w:pPr>
    </w:p>
    <w:p w:rsidR="008D60FE" w:rsidRPr="009B696A" w:rsidRDefault="008D60FE" w:rsidP="009D59EF">
      <w:pPr>
        <w:pStyle w:val="Inhaltsverzeichnisberschrift"/>
      </w:pPr>
      <w:r w:rsidRPr="009B696A">
        <w:lastRenderedPageBreak/>
        <w:t>Inhalt</w:t>
      </w:r>
    </w:p>
    <w:bookmarkStart w:id="0" w:name="_GoBack"/>
    <w:bookmarkEnd w:id="0"/>
    <w:p w:rsidR="0005285D" w:rsidRDefault="008D60FE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r w:rsidRPr="009B696A">
        <w:fldChar w:fldCharType="begin"/>
      </w:r>
      <w:r w:rsidRPr="009B696A">
        <w:instrText xml:space="preserve"> TOC \o "1-3" \h \z </w:instrText>
      </w:r>
      <w:r w:rsidRPr="009B696A">
        <w:fldChar w:fldCharType="separate"/>
      </w:r>
      <w:hyperlink w:anchor="_Toc531935772" w:history="1">
        <w:r w:rsidR="0005285D" w:rsidRPr="00F54E2E">
          <w:rPr>
            <w:rStyle w:val="Hyperlink"/>
          </w:rPr>
          <w:t>1</w:t>
        </w:r>
        <w:r w:rsidR="0005285D"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="0005285D" w:rsidRPr="00F54E2E">
          <w:rPr>
            <w:rStyle w:val="Hyperlink"/>
          </w:rPr>
          <w:t>Revisionen</w:t>
        </w:r>
        <w:r w:rsidR="0005285D">
          <w:rPr>
            <w:webHidden/>
          </w:rPr>
          <w:tab/>
        </w:r>
        <w:r w:rsidR="0005285D">
          <w:rPr>
            <w:webHidden/>
          </w:rPr>
          <w:fldChar w:fldCharType="begin"/>
        </w:r>
        <w:r w:rsidR="0005285D">
          <w:rPr>
            <w:webHidden/>
          </w:rPr>
          <w:instrText xml:space="preserve"> PAGEREF _Toc531935772 \h </w:instrText>
        </w:r>
        <w:r w:rsidR="0005285D">
          <w:rPr>
            <w:webHidden/>
          </w:rPr>
        </w:r>
        <w:r w:rsidR="0005285D">
          <w:rPr>
            <w:webHidden/>
          </w:rPr>
          <w:fldChar w:fldCharType="separate"/>
        </w:r>
        <w:r w:rsidR="0005285D">
          <w:rPr>
            <w:webHidden/>
          </w:rPr>
          <w:t>3</w:t>
        </w:r>
        <w:r w:rsidR="0005285D"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3" w:history="1">
        <w:r w:rsidRPr="00F54E2E">
          <w:rPr>
            <w:rStyle w:val="Hyperlink"/>
          </w:rPr>
          <w:t>2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Einleitung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4" w:history="1">
        <w:r w:rsidRPr="00F54E2E">
          <w:rPr>
            <w:rStyle w:val="Hyperlink"/>
          </w:rPr>
          <w:t>2.1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Systemidee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5" w:history="1">
        <w:r w:rsidRPr="00F54E2E">
          <w:rPr>
            <w:rStyle w:val="Hyperlink"/>
          </w:rPr>
          <w:t>Die wichtigsten Funktionen sind: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6" w:history="1">
        <w:r w:rsidRPr="00F54E2E">
          <w:rPr>
            <w:rStyle w:val="Hyperlink"/>
          </w:rPr>
          <w:t>2.2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Management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7" w:history="1">
        <w:r w:rsidRPr="00F54E2E">
          <w:rPr>
            <w:rStyle w:val="Hyperlink"/>
          </w:rPr>
          <w:t>2.3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Projektteam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8" w:history="1">
        <w:r w:rsidRPr="00F54E2E">
          <w:rPr>
            <w:rStyle w:val="Hyperlink"/>
          </w:rPr>
          <w:t>2.4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Glossar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79" w:history="1">
        <w:r w:rsidRPr="00F54E2E">
          <w:rPr>
            <w:rStyle w:val="Hyperlink"/>
          </w:rPr>
          <w:t>3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Ausgangslage (IST), Problembereiche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0" w:history="1">
        <w:r w:rsidRPr="00F54E2E">
          <w:rPr>
            <w:rStyle w:val="Hyperlink"/>
          </w:rPr>
          <w:t>3.1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Beschreibung der Ausgangslage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1" w:history="1">
        <w:r w:rsidRPr="00F54E2E">
          <w:rPr>
            <w:rStyle w:val="Hyperlink"/>
          </w:rPr>
          <w:t>3.2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Problembereiche und Schwachstellen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2" w:history="1">
        <w:r w:rsidRPr="00F54E2E">
          <w:rPr>
            <w:rStyle w:val="Hyperlink"/>
          </w:rPr>
          <w:t>4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Ziele (SOLL)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3" w:history="1">
        <w:r w:rsidRPr="00F54E2E">
          <w:rPr>
            <w:rStyle w:val="Hyperlink"/>
          </w:rPr>
          <w:t>4.1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Beschreibung der Ziele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4" w:history="1">
        <w:r w:rsidRPr="00F54E2E">
          <w:rPr>
            <w:rStyle w:val="Hyperlink"/>
          </w:rPr>
          <w:t>4.2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Produktperspektive, Nutzen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5" w:history="1">
        <w:r w:rsidRPr="00F54E2E">
          <w:rPr>
            <w:rStyle w:val="Hyperlink"/>
          </w:rPr>
          <w:t>5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Anforderungsanalyse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6" w:history="1">
        <w:r w:rsidRPr="00F54E2E">
          <w:rPr>
            <w:rStyle w:val="Hyperlink"/>
          </w:rPr>
          <w:t>5.1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Anforderungskatalog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7" w:history="1">
        <w:r w:rsidRPr="00F54E2E">
          <w:rPr>
            <w:rStyle w:val="Hyperlink"/>
          </w:rPr>
          <w:t>F.REQ: 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3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8" w:history="1">
        <w:r w:rsidRPr="00F54E2E">
          <w:rPr>
            <w:rStyle w:val="Hyperlink"/>
          </w:rPr>
          <w:t>NF.REQ: Nichtfunktionale Anforderungen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89" w:history="1">
        <w:r w:rsidRPr="00F54E2E">
          <w:rPr>
            <w:rStyle w:val="Hyperlink"/>
          </w:rPr>
          <w:t>6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Risiko-Analyse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1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90" w:history="1">
        <w:r w:rsidRPr="00F54E2E">
          <w:rPr>
            <w:rStyle w:val="Hyperlink"/>
          </w:rPr>
          <w:t>7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285D" w:rsidRDefault="0005285D">
      <w:pPr>
        <w:pStyle w:val="Verzeichnis2"/>
        <w:rPr>
          <w:rFonts w:eastAsiaTheme="minorEastAsia" w:cstheme="minorBidi"/>
          <w:spacing w:val="0"/>
          <w:sz w:val="22"/>
          <w:szCs w:val="22"/>
          <w:lang w:eastAsia="de-CH"/>
        </w:rPr>
      </w:pPr>
      <w:hyperlink w:anchor="_Toc531935791" w:history="1">
        <w:r w:rsidRPr="00F54E2E">
          <w:rPr>
            <w:rStyle w:val="Hyperlink"/>
          </w:rPr>
          <w:t>7.1</w:t>
        </w:r>
        <w:r>
          <w:rPr>
            <w:rFonts w:eastAsiaTheme="minorEastAsia" w:cstheme="minorBidi"/>
            <w:spacing w:val="0"/>
            <w:sz w:val="22"/>
            <w:szCs w:val="22"/>
            <w:lang w:eastAsia="de-CH"/>
          </w:rPr>
          <w:tab/>
        </w:r>
        <w:r w:rsidRPr="00F54E2E">
          <w:rPr>
            <w:rStyle w:val="Hyperlink"/>
          </w:rPr>
          <w:t>Termine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_Toc531935791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D60FE" w:rsidRPr="009B696A" w:rsidRDefault="008D60FE" w:rsidP="008D60FE">
      <w:pPr>
        <w:tabs>
          <w:tab w:val="right" w:leader="dot" w:pos="9267"/>
        </w:tabs>
        <w:spacing w:after="240"/>
      </w:pPr>
      <w:r w:rsidRPr="009B696A">
        <w:fldChar w:fldCharType="end"/>
      </w:r>
    </w:p>
    <w:p w:rsidR="008D60FE" w:rsidRPr="009B696A" w:rsidRDefault="008D60FE" w:rsidP="008D60FE">
      <w:pPr>
        <w:spacing w:after="240" w:line="240" w:lineRule="auto"/>
        <w:rPr>
          <w:b/>
          <w:spacing w:val="8"/>
          <w:sz w:val="32"/>
          <w:szCs w:val="32"/>
        </w:rPr>
      </w:pPr>
      <w:r w:rsidRPr="009B696A">
        <w:br w:type="page"/>
      </w:r>
    </w:p>
    <w:p w:rsidR="008D60FE" w:rsidRPr="009B696A" w:rsidRDefault="008D60FE" w:rsidP="009D59EF">
      <w:pPr>
        <w:pStyle w:val="berschrift1"/>
      </w:pPr>
      <w:bookmarkStart w:id="1" w:name="_Toc531935772"/>
      <w:r w:rsidRPr="009B696A">
        <w:lastRenderedPageBreak/>
        <w:t>Revisionen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127"/>
        <w:gridCol w:w="5741"/>
      </w:tblGrid>
      <w:tr w:rsidR="00035F92" w:rsidRPr="00BF0B04" w:rsidTr="00BF0B04">
        <w:tc>
          <w:tcPr>
            <w:tcW w:w="1346" w:type="dxa"/>
            <w:shd w:val="clear" w:color="auto" w:fill="D9D9D9" w:themeFill="background1" w:themeFillShade="D9"/>
          </w:tcPr>
          <w:p w:rsidR="00035F92" w:rsidRPr="00BF0B04" w:rsidRDefault="00035F92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35F92" w:rsidRPr="00BF0B04" w:rsidRDefault="00035F92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741" w:type="dxa"/>
            <w:shd w:val="clear" w:color="auto" w:fill="D9D9D9" w:themeFill="background1" w:themeFillShade="D9"/>
          </w:tcPr>
          <w:p w:rsidR="00035F92" w:rsidRPr="00BF0B04" w:rsidRDefault="00035F92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Kommentar</w:t>
            </w:r>
          </w:p>
        </w:tc>
      </w:tr>
      <w:tr w:rsidR="00035F92" w:rsidRPr="009B696A" w:rsidTr="00BF0B04">
        <w:tc>
          <w:tcPr>
            <w:tcW w:w="1346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fldChar w:fldCharType="begin"/>
            </w:r>
            <w:r w:rsidRPr="00BF0B04">
              <w:rPr>
                <w:sz w:val="22"/>
                <w:szCs w:val="22"/>
              </w:rPr>
              <w:instrText xml:space="preserve"> CREATEDATE  \@ "dd.MM.yyyy"  \* MERGEFORMAT </w:instrText>
            </w:r>
            <w:r w:rsidRPr="00BF0B04">
              <w:rPr>
                <w:sz w:val="22"/>
                <w:szCs w:val="22"/>
              </w:rPr>
              <w:fldChar w:fldCharType="separate"/>
            </w:r>
            <w:r w:rsidR="00611CED">
              <w:rPr>
                <w:noProof/>
                <w:sz w:val="22"/>
                <w:szCs w:val="22"/>
              </w:rPr>
              <w:t>05.12.2018</w:t>
            </w:r>
            <w:r w:rsidRPr="00BF0B04">
              <w:rPr>
                <w:sz w:val="22"/>
                <w:szCs w:val="22"/>
              </w:rPr>
              <w:fldChar w:fldCharType="end"/>
            </w:r>
          </w:p>
        </w:tc>
        <w:tc>
          <w:tcPr>
            <w:tcW w:w="2127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  <w:lang w:eastAsia="en-US"/>
              </w:rPr>
              <w:fldChar w:fldCharType="begin"/>
            </w:r>
            <w:r w:rsidRPr="00BF0B04">
              <w:rPr>
                <w:sz w:val="22"/>
                <w:szCs w:val="22"/>
                <w:lang w:eastAsia="en-US"/>
              </w:rPr>
              <w:instrText xml:space="preserve"> AUTHOR   \* MERGEFORMAT </w:instrText>
            </w:r>
            <w:r w:rsidRPr="00BF0B04">
              <w:rPr>
                <w:sz w:val="22"/>
                <w:szCs w:val="22"/>
                <w:lang w:eastAsia="en-US"/>
              </w:rPr>
              <w:fldChar w:fldCharType="separate"/>
            </w:r>
            <w:r w:rsidR="00611CED">
              <w:rPr>
                <w:noProof/>
                <w:sz w:val="22"/>
                <w:szCs w:val="22"/>
                <w:lang w:eastAsia="en-US"/>
              </w:rPr>
              <w:t>Samuel Sigrist</w:t>
            </w:r>
            <w:r w:rsidRPr="00BF0B04">
              <w:rPr>
                <w:sz w:val="22"/>
                <w:szCs w:val="22"/>
                <w:lang w:eastAsia="en-US"/>
              </w:rPr>
              <w:fldChar w:fldCharType="end"/>
            </w:r>
          </w:p>
        </w:tc>
        <w:tc>
          <w:tcPr>
            <w:tcW w:w="5741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 xml:space="preserve">Dokument erstellt. </w:t>
            </w: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CD77CF" w:rsidRPr="009B696A" w:rsidTr="00BF0B04">
        <w:tc>
          <w:tcPr>
            <w:tcW w:w="1346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CD77CF" w:rsidRPr="009B696A" w:rsidTr="00BF0B04">
        <w:tc>
          <w:tcPr>
            <w:tcW w:w="1346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CD77CF" w:rsidRPr="009B696A" w:rsidTr="00BF0B04">
        <w:tc>
          <w:tcPr>
            <w:tcW w:w="1346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CD77CF" w:rsidRPr="009B696A" w:rsidTr="00BF0B04">
        <w:tc>
          <w:tcPr>
            <w:tcW w:w="1346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CD77CF" w:rsidRPr="00BF0B04" w:rsidRDefault="00CD77CF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FB7958" w:rsidRPr="009B696A" w:rsidTr="00BF0B04">
        <w:tc>
          <w:tcPr>
            <w:tcW w:w="1346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FB7958" w:rsidRPr="00BF0B04" w:rsidRDefault="00FB7958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035F92" w:rsidRPr="009B696A" w:rsidTr="00BF0B04">
        <w:tc>
          <w:tcPr>
            <w:tcW w:w="1346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2127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5741" w:type="dxa"/>
          </w:tcPr>
          <w:p w:rsidR="00035F92" w:rsidRPr="00BF0B04" w:rsidRDefault="00035F92" w:rsidP="009A6440">
            <w:pPr>
              <w:spacing w:after="240"/>
              <w:rPr>
                <w:sz w:val="22"/>
                <w:szCs w:val="22"/>
              </w:rPr>
            </w:pPr>
          </w:p>
        </w:tc>
      </w:tr>
    </w:tbl>
    <w:p w:rsidR="008D60FE" w:rsidRPr="009B696A" w:rsidRDefault="008D60FE" w:rsidP="008D60FE">
      <w:pPr>
        <w:spacing w:after="240"/>
      </w:pPr>
    </w:p>
    <w:p w:rsidR="009A6440" w:rsidRPr="009B696A" w:rsidRDefault="008D60FE" w:rsidP="009D59EF">
      <w:pPr>
        <w:pStyle w:val="berschrift1"/>
      </w:pPr>
      <w:r w:rsidRPr="009B696A">
        <w:br w:type="page"/>
      </w:r>
      <w:bookmarkStart w:id="2" w:name="_Toc531935773"/>
      <w:r w:rsidR="00A37599" w:rsidRPr="009B696A">
        <w:lastRenderedPageBreak/>
        <w:t>Einleitung</w:t>
      </w:r>
      <w:bookmarkEnd w:id="2"/>
      <w:r w:rsidR="009A6440" w:rsidRPr="009B696A">
        <w:t xml:space="preserve"> </w:t>
      </w:r>
    </w:p>
    <w:p w:rsidR="00A37599" w:rsidRDefault="00A37599" w:rsidP="009D59EF">
      <w:pPr>
        <w:pStyle w:val="berschrift2"/>
      </w:pPr>
      <w:bookmarkStart w:id="3" w:name="_Toc531935774"/>
      <w:r w:rsidRPr="009B696A">
        <w:t>Systemidee</w:t>
      </w:r>
      <w:bookmarkEnd w:id="3"/>
      <w:r w:rsidRPr="009B696A">
        <w:t xml:space="preserve"> </w:t>
      </w:r>
    </w:p>
    <w:p w:rsidR="005906A8" w:rsidRDefault="005906A8" w:rsidP="005906A8"/>
    <w:p w:rsidR="005906A8" w:rsidRPr="005906A8" w:rsidRDefault="005906A8" w:rsidP="005906A8">
      <w:r>
        <w:t xml:space="preserve">4-5 </w:t>
      </w:r>
      <w:proofErr w:type="spellStart"/>
      <w:r>
        <w:t>sätze</w:t>
      </w:r>
      <w:proofErr w:type="spellEnd"/>
    </w:p>
    <w:p w:rsidR="00787CED" w:rsidRDefault="00787CED" w:rsidP="00787CED"/>
    <w:p w:rsidR="00787CED" w:rsidRDefault="00716743" w:rsidP="001F30FE">
      <w:r>
        <w:t xml:space="preserve">Das Übersichtliche Monitoring </w:t>
      </w:r>
      <w:r w:rsidR="000D6593">
        <w:t xml:space="preserve">System </w:t>
      </w:r>
      <w:proofErr w:type="spellStart"/>
      <w:r w:rsidR="000D6593">
        <w:t>MonitoringPro</w:t>
      </w:r>
      <w:proofErr w:type="spellEnd"/>
      <w:r w:rsidR="000D6593">
        <w:t xml:space="preserve"> </w:t>
      </w:r>
      <w:r>
        <w:t>der Firma</w:t>
      </w:r>
      <w:r w:rsidR="00747AA8">
        <w:t xml:space="preserve"> </w:t>
      </w:r>
      <w:r w:rsidR="005D4549">
        <w:t>Projekt AG</w:t>
      </w:r>
      <w:r w:rsidR="00747AA8">
        <w:t>, bietet Ihnen alles was sie zum Überwachen Ihres Systems brauchen. Es läuft auf beinahe jedem System</w:t>
      </w:r>
      <w:r w:rsidR="005D4549">
        <w:t>!</w:t>
      </w:r>
      <w:r w:rsidR="00747AA8">
        <w:t xml:space="preserve"> </w:t>
      </w:r>
      <w:r w:rsidR="005D4549">
        <w:t>Es ist viel schneller und genauer als bisherige Monitorings.</w:t>
      </w:r>
    </w:p>
    <w:p w:rsidR="0035051A" w:rsidRPr="00794738" w:rsidRDefault="00611CED" w:rsidP="00794738">
      <w:pPr>
        <w:pStyle w:val="berschrift3"/>
      </w:pPr>
      <w:bookmarkStart w:id="4" w:name="_Toc531935775"/>
      <w:r w:rsidRPr="00794738">
        <w:t>Die wichtigsten Funktionen</w:t>
      </w:r>
      <w:r w:rsidR="0035051A" w:rsidRPr="00794738">
        <w:t xml:space="preserve"> sind:</w:t>
      </w:r>
      <w:bookmarkEnd w:id="4"/>
      <w:r w:rsidR="0035051A" w:rsidRPr="00794738">
        <w:t xml:space="preserve"> </w:t>
      </w:r>
    </w:p>
    <w:p w:rsidR="0035051A" w:rsidRDefault="0035051A" w:rsidP="0035051A">
      <w:pPr>
        <w:pStyle w:val="Listenabsatz"/>
        <w:numPr>
          <w:ilvl w:val="0"/>
          <w:numId w:val="43"/>
        </w:numPr>
      </w:pPr>
      <w:r>
        <w:t xml:space="preserve">Funktion 1 </w:t>
      </w:r>
      <w:r w:rsidR="003B1DC9">
        <w:t>CPU Infos ausgeben.</w:t>
      </w:r>
      <w:r w:rsidR="00794738">
        <w:t xml:space="preserve">  </w:t>
      </w:r>
    </w:p>
    <w:p w:rsidR="003B1DC9" w:rsidRPr="0035051A" w:rsidRDefault="003B1DC9" w:rsidP="003B1DC9">
      <w:pPr>
        <w:pStyle w:val="Listenabsatz"/>
        <w:numPr>
          <w:ilvl w:val="0"/>
          <w:numId w:val="43"/>
        </w:numPr>
      </w:pPr>
      <w:r>
        <w:t>Funktion 2 aktuelle IPv4 Ausgeben.</w:t>
      </w:r>
    </w:p>
    <w:p w:rsidR="003B1DC9" w:rsidRPr="0035051A" w:rsidRDefault="003B1DC9" w:rsidP="003B1DC9">
      <w:pPr>
        <w:pStyle w:val="Listenabsatz"/>
        <w:numPr>
          <w:ilvl w:val="0"/>
          <w:numId w:val="43"/>
        </w:numPr>
      </w:pPr>
      <w:r>
        <w:t>Funktion 2 Netz Geschwindigkeit anzeigen.</w:t>
      </w:r>
    </w:p>
    <w:p w:rsidR="00AB6944" w:rsidRDefault="00AB6944" w:rsidP="00AB6944">
      <w:pPr>
        <w:pStyle w:val="berschrift2"/>
      </w:pPr>
      <w:bookmarkStart w:id="5" w:name="_Toc532606805"/>
      <w:bookmarkStart w:id="6" w:name="_Toc17635189"/>
      <w:bookmarkStart w:id="7" w:name="_Toc531935776"/>
      <w:r>
        <w:t>Management Summary</w:t>
      </w:r>
      <w:bookmarkEnd w:id="7"/>
      <w:r>
        <w:t xml:space="preserve">  </w:t>
      </w:r>
    </w:p>
    <w:p w:rsidR="00B31440" w:rsidRPr="00B31440" w:rsidRDefault="00B31440" w:rsidP="00B31440">
      <w:proofErr w:type="spellStart"/>
      <w:r>
        <w:t>MonitoringPro</w:t>
      </w:r>
      <w:proofErr w:type="spellEnd"/>
      <w:r>
        <w:t xml:space="preserve"> zeigt ihnen die Systeminformationen an.</w:t>
      </w:r>
    </w:p>
    <w:p w:rsidR="004B6ED9" w:rsidRPr="009B696A" w:rsidRDefault="004B6ED9" w:rsidP="009D59EF">
      <w:pPr>
        <w:pStyle w:val="berschrift2"/>
      </w:pPr>
      <w:bookmarkStart w:id="8" w:name="_Toc531935777"/>
      <w:r w:rsidRPr="009B696A">
        <w:t>Projektteam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850"/>
        <w:gridCol w:w="2977"/>
        <w:gridCol w:w="3395"/>
      </w:tblGrid>
      <w:tr w:rsidR="00BA49FD" w:rsidRPr="009B696A" w:rsidTr="00966ED5">
        <w:trPr>
          <w:trHeight w:val="397"/>
        </w:trPr>
        <w:tc>
          <w:tcPr>
            <w:tcW w:w="2122" w:type="dxa"/>
            <w:shd w:val="clear" w:color="auto" w:fill="D9D9D9" w:themeFill="background1" w:themeFillShade="D9"/>
          </w:tcPr>
          <w:p w:rsidR="00BA49FD" w:rsidRPr="00BF0B04" w:rsidRDefault="00BA49FD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bookmarkStart w:id="9" w:name="_Toc532606802"/>
            <w:bookmarkStart w:id="10" w:name="_Toc17635196"/>
            <w:r w:rsidRPr="00BF0B04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A49FD" w:rsidRPr="00BF0B04" w:rsidRDefault="00BA49FD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Kürzel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BA49FD" w:rsidRPr="00BF0B04" w:rsidRDefault="00BA49FD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Funktion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:rsidR="00BA49FD" w:rsidRPr="00BF0B04" w:rsidRDefault="00BA49FD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Kontakt (Telefon, Mail...)</w:t>
            </w:r>
          </w:p>
        </w:tc>
      </w:tr>
      <w:tr w:rsidR="00BA49FD" w:rsidRPr="009B696A" w:rsidTr="00966ED5">
        <w:tc>
          <w:tcPr>
            <w:tcW w:w="2122" w:type="dxa"/>
          </w:tcPr>
          <w:p w:rsidR="00BA49FD" w:rsidRPr="00BF0B04" w:rsidRDefault="00BA49FD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Urs Nussbaumer</w:t>
            </w:r>
          </w:p>
        </w:tc>
        <w:tc>
          <w:tcPr>
            <w:tcW w:w="850" w:type="dxa"/>
          </w:tcPr>
          <w:p w:rsidR="00BA49FD" w:rsidRPr="00BF0B04" w:rsidRDefault="001E4070" w:rsidP="009A6440">
            <w:pPr>
              <w:spacing w:after="240"/>
              <w:rPr>
                <w:sz w:val="22"/>
                <w:szCs w:val="22"/>
              </w:rPr>
            </w:pPr>
            <w:proofErr w:type="spellStart"/>
            <w:r w:rsidRPr="00BF0B04">
              <w:rPr>
                <w:sz w:val="22"/>
                <w:szCs w:val="22"/>
              </w:rPr>
              <w:t>n</w:t>
            </w:r>
            <w:r w:rsidR="00BA49FD" w:rsidRPr="00BF0B04">
              <w:rPr>
                <w:sz w:val="22"/>
                <w:szCs w:val="22"/>
              </w:rPr>
              <w:t>uu</w:t>
            </w:r>
            <w:proofErr w:type="spellEnd"/>
          </w:p>
        </w:tc>
        <w:tc>
          <w:tcPr>
            <w:tcW w:w="2977" w:type="dxa"/>
          </w:tcPr>
          <w:p w:rsidR="00BA49FD" w:rsidRPr="00BF0B04" w:rsidRDefault="00B008C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Kunde</w:t>
            </w:r>
          </w:p>
        </w:tc>
        <w:tc>
          <w:tcPr>
            <w:tcW w:w="3395" w:type="dxa"/>
          </w:tcPr>
          <w:p w:rsidR="00BA49FD" w:rsidRPr="00BF0B04" w:rsidRDefault="00BA49FD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041 371 24 28</w:t>
            </w:r>
            <w:r w:rsidR="00923F4E" w:rsidRPr="00BF0B04">
              <w:rPr>
                <w:sz w:val="22"/>
                <w:szCs w:val="22"/>
              </w:rPr>
              <w:br/>
              <w:t>urs.nussbaumer@ict-bz.ch</w:t>
            </w:r>
          </w:p>
        </w:tc>
      </w:tr>
      <w:tr w:rsidR="00D55297" w:rsidRPr="009B696A" w:rsidTr="00966ED5">
        <w:tc>
          <w:tcPr>
            <w:tcW w:w="2122" w:type="dxa"/>
          </w:tcPr>
          <w:p w:rsidR="00D55297" w:rsidRPr="00BF0B04" w:rsidRDefault="00B83AE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Roger </w:t>
            </w:r>
            <w:proofErr w:type="spellStart"/>
            <w:r>
              <w:rPr>
                <w:sz w:val="22"/>
                <w:szCs w:val="22"/>
              </w:rPr>
              <w:t>Hügi</w:t>
            </w:r>
            <w:proofErr w:type="spellEnd"/>
          </w:p>
        </w:tc>
        <w:tc>
          <w:tcPr>
            <w:tcW w:w="850" w:type="dxa"/>
          </w:tcPr>
          <w:p w:rsidR="00D55297" w:rsidRPr="00BF0B04" w:rsidRDefault="00B83AE4" w:rsidP="009A6440">
            <w:pPr>
              <w:spacing w:after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hür</w:t>
            </w:r>
            <w:proofErr w:type="spellEnd"/>
          </w:p>
        </w:tc>
        <w:tc>
          <w:tcPr>
            <w:tcW w:w="2977" w:type="dxa"/>
          </w:tcPr>
          <w:p w:rsidR="00D55297" w:rsidRPr="00BF0B04" w:rsidRDefault="00B83AE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Projektleiter</w:t>
            </w:r>
          </w:p>
        </w:tc>
        <w:tc>
          <w:tcPr>
            <w:tcW w:w="3395" w:type="dxa"/>
          </w:tcPr>
          <w:p w:rsidR="00D55297" w:rsidRPr="00BF0B04" w:rsidRDefault="009C66BB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041 798 95 81 22 </w:t>
            </w:r>
            <w:r w:rsidR="00B83AE4">
              <w:rPr>
                <w:sz w:val="22"/>
                <w:szCs w:val="22"/>
              </w:rPr>
              <w:t>roger.huegi</w:t>
            </w:r>
            <w:r w:rsidR="00B83AE4" w:rsidRPr="00B83AE4">
              <w:rPr>
                <w:sz w:val="22"/>
                <w:szCs w:val="22"/>
              </w:rPr>
              <w:t>@komaxgroup.com</w:t>
            </w:r>
          </w:p>
        </w:tc>
      </w:tr>
      <w:tr w:rsidR="00D55297" w:rsidRPr="009B696A" w:rsidTr="00966ED5">
        <w:tc>
          <w:tcPr>
            <w:tcW w:w="2122" w:type="dxa"/>
          </w:tcPr>
          <w:p w:rsidR="00D55297" w:rsidRPr="00BF0B04" w:rsidRDefault="00B008C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Samuel Sigrist</w:t>
            </w:r>
          </w:p>
        </w:tc>
        <w:tc>
          <w:tcPr>
            <w:tcW w:w="850" w:type="dxa"/>
          </w:tcPr>
          <w:p w:rsidR="00D55297" w:rsidRPr="00BF0B04" w:rsidRDefault="003B1DC9" w:rsidP="009A6440">
            <w:pPr>
              <w:spacing w:after="24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</w:t>
            </w:r>
            <w:proofErr w:type="spellEnd"/>
          </w:p>
        </w:tc>
        <w:tc>
          <w:tcPr>
            <w:tcW w:w="2977" w:type="dxa"/>
          </w:tcPr>
          <w:p w:rsidR="00D55297" w:rsidRPr="00BF0B04" w:rsidRDefault="00B008C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Entwickler</w:t>
            </w:r>
          </w:p>
        </w:tc>
        <w:tc>
          <w:tcPr>
            <w:tcW w:w="3395" w:type="dxa"/>
          </w:tcPr>
          <w:p w:rsidR="00B008C4" w:rsidRPr="00BF0B04" w:rsidRDefault="00B008C4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041 789 07 00 61 samuel.sigrist@komaxgroupe.com</w:t>
            </w:r>
          </w:p>
        </w:tc>
      </w:tr>
    </w:tbl>
    <w:p w:rsidR="008D60FE" w:rsidRPr="009B696A" w:rsidRDefault="008D60FE" w:rsidP="009D59EF">
      <w:pPr>
        <w:pStyle w:val="berschrift2"/>
      </w:pPr>
      <w:bookmarkStart w:id="11" w:name="_Toc532606808"/>
      <w:bookmarkStart w:id="12" w:name="_Toc17635192"/>
      <w:bookmarkStart w:id="13" w:name="_Toc17635194"/>
      <w:bookmarkStart w:id="14" w:name="_Toc532181723"/>
      <w:bookmarkStart w:id="15" w:name="_Toc531935778"/>
      <w:bookmarkEnd w:id="5"/>
      <w:bookmarkEnd w:id="6"/>
      <w:bookmarkEnd w:id="9"/>
      <w:bookmarkEnd w:id="10"/>
      <w:r w:rsidRPr="009B696A">
        <w:t>Glossar</w:t>
      </w:r>
      <w:bookmarkEnd w:id="11"/>
      <w:bookmarkEnd w:id="12"/>
      <w:bookmarkEnd w:id="15"/>
      <w:r w:rsidR="00100698" w:rsidRPr="009B696A">
        <w:t xml:space="preserve"> </w:t>
      </w:r>
    </w:p>
    <w:p w:rsidR="008D60FE" w:rsidRPr="009B696A" w:rsidRDefault="008D60FE" w:rsidP="008D60FE">
      <w:pPr>
        <w:spacing w:after="240"/>
        <w:rPr>
          <w:vanish/>
        </w:rPr>
      </w:pPr>
      <w:r w:rsidRPr="009B696A">
        <w:rPr>
          <w:vanish/>
        </w:rPr>
        <w:t>Erläutern Sie alle im Projekt verwendeten Fachbegriffe und Abkürzungen in alphabetischer Reihenfolge.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7201"/>
      </w:tblGrid>
      <w:tr w:rsidR="008D60FE" w:rsidRPr="009B696A" w:rsidTr="00966ED5">
        <w:trPr>
          <w:trHeight w:val="397"/>
        </w:trPr>
        <w:tc>
          <w:tcPr>
            <w:tcW w:w="2122" w:type="dxa"/>
            <w:shd w:val="clear" w:color="auto" w:fill="D9D9D9" w:themeFill="background1" w:themeFillShade="D9"/>
          </w:tcPr>
          <w:p w:rsidR="008D60FE" w:rsidRPr="00BF0B04" w:rsidRDefault="008D60FE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Begriff</w:t>
            </w:r>
          </w:p>
        </w:tc>
        <w:tc>
          <w:tcPr>
            <w:tcW w:w="7201" w:type="dxa"/>
            <w:shd w:val="clear" w:color="auto" w:fill="D9D9D9" w:themeFill="background1" w:themeFillShade="D9"/>
          </w:tcPr>
          <w:p w:rsidR="008D60FE" w:rsidRPr="00BF0B04" w:rsidRDefault="008D60FE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Beschreibung</w:t>
            </w:r>
          </w:p>
        </w:tc>
      </w:tr>
      <w:tr w:rsidR="008D60FE" w:rsidRPr="009B696A" w:rsidTr="00966ED5">
        <w:tc>
          <w:tcPr>
            <w:tcW w:w="2122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1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8D60FE" w:rsidRPr="009B696A" w:rsidTr="00966ED5">
        <w:tc>
          <w:tcPr>
            <w:tcW w:w="2122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1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D55297" w:rsidRPr="009B696A" w:rsidTr="00966ED5">
        <w:tc>
          <w:tcPr>
            <w:tcW w:w="2122" w:type="dxa"/>
          </w:tcPr>
          <w:p w:rsidR="00D55297" w:rsidRPr="00BF0B04" w:rsidRDefault="00D55297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1" w:type="dxa"/>
          </w:tcPr>
          <w:p w:rsidR="00D55297" w:rsidRPr="00BF0B04" w:rsidRDefault="00D55297" w:rsidP="009A6440">
            <w:pPr>
              <w:spacing w:after="240"/>
              <w:rPr>
                <w:sz w:val="22"/>
                <w:szCs w:val="22"/>
              </w:rPr>
            </w:pPr>
          </w:p>
        </w:tc>
      </w:tr>
      <w:tr w:rsidR="00D55297" w:rsidRPr="009B696A" w:rsidTr="00966ED5">
        <w:tc>
          <w:tcPr>
            <w:tcW w:w="2122" w:type="dxa"/>
          </w:tcPr>
          <w:p w:rsidR="00D55297" w:rsidRPr="00BF0B04" w:rsidRDefault="00D55297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1" w:type="dxa"/>
          </w:tcPr>
          <w:p w:rsidR="00D55297" w:rsidRPr="00BF0B04" w:rsidRDefault="00D55297" w:rsidP="009A6440">
            <w:pPr>
              <w:spacing w:after="240"/>
              <w:rPr>
                <w:sz w:val="22"/>
                <w:szCs w:val="22"/>
              </w:rPr>
            </w:pPr>
          </w:p>
        </w:tc>
      </w:tr>
    </w:tbl>
    <w:p w:rsidR="008D60FE" w:rsidRPr="009B696A" w:rsidRDefault="008D60FE" w:rsidP="008D60FE">
      <w:pPr>
        <w:pStyle w:val="Fuzeile"/>
        <w:spacing w:after="240"/>
      </w:pPr>
    </w:p>
    <w:p w:rsidR="008D60FE" w:rsidRDefault="008D60FE" w:rsidP="009D59EF">
      <w:pPr>
        <w:pStyle w:val="berschrift1"/>
      </w:pPr>
      <w:bookmarkStart w:id="16" w:name="_Toc531935779"/>
      <w:bookmarkEnd w:id="13"/>
      <w:r w:rsidRPr="009B696A">
        <w:lastRenderedPageBreak/>
        <w:t>Ausgangslage (IST), Problembereiche</w:t>
      </w:r>
      <w:bookmarkEnd w:id="16"/>
      <w:r w:rsidRPr="009B696A">
        <w:t xml:space="preserve"> </w:t>
      </w:r>
    </w:p>
    <w:p w:rsidR="005B2A38" w:rsidRPr="005B2A38" w:rsidRDefault="005B2A38" w:rsidP="005B2A38">
      <w:r>
        <w:t xml:space="preserve">In diesem Kapitel wird die </w:t>
      </w:r>
      <w:r w:rsidR="009E3B76">
        <w:t>Ausgangslage</w:t>
      </w:r>
      <w:r>
        <w:t xml:space="preserve"> beschrieben </w:t>
      </w:r>
      <w:r w:rsidR="00A14B4B">
        <w:t>und es wer</w:t>
      </w:r>
      <w:r w:rsidR="005B4E53">
        <w:t>d</w:t>
      </w:r>
      <w:r w:rsidR="00A14B4B">
        <w:t xml:space="preserve">en </w:t>
      </w:r>
      <w:r w:rsidR="009E3B76">
        <w:t>die</w:t>
      </w:r>
      <w:r w:rsidR="00A14B4B">
        <w:t xml:space="preserve"> P</w:t>
      </w:r>
      <w:r w:rsidR="009E3B76">
        <w:t xml:space="preserve">roblembereiche identifiziert, die sich in der heutigen Situation zeigen. </w:t>
      </w:r>
    </w:p>
    <w:p w:rsidR="00AB6944" w:rsidRDefault="00435FED" w:rsidP="009D59EF">
      <w:pPr>
        <w:pStyle w:val="berschrift2"/>
      </w:pPr>
      <w:bookmarkStart w:id="17" w:name="_Toc531935780"/>
      <w:r>
        <w:t>Beschreibung</w:t>
      </w:r>
      <w:r w:rsidR="00524F94">
        <w:t xml:space="preserve"> der Ausgangslage</w:t>
      </w:r>
      <w:bookmarkEnd w:id="17"/>
      <w:r w:rsidR="00524F94">
        <w:t xml:space="preserve"> </w:t>
      </w:r>
    </w:p>
    <w:p w:rsidR="00AB6944" w:rsidRPr="009B696A" w:rsidRDefault="009A077C" w:rsidP="00AB6944">
      <w:r>
        <w:t xml:space="preserve">Ich habe keine grossen Vorkenntnisse in diesem Bereich. Dieses Thema habe ich </w:t>
      </w:r>
      <w:r w:rsidR="00850BFB">
        <w:t>gewählt,</w:t>
      </w:r>
      <w:r>
        <w:t xml:space="preserve"> weil ich es spannend fand und etwas </w:t>
      </w:r>
      <w:r w:rsidR="00BC16CF">
        <w:t>diesem Bereich dazulernen mochte.</w:t>
      </w:r>
    </w:p>
    <w:p w:rsidR="008D60FE" w:rsidRPr="009B696A" w:rsidRDefault="008D60FE" w:rsidP="009D59EF">
      <w:pPr>
        <w:pStyle w:val="berschrift2"/>
      </w:pPr>
      <w:bookmarkStart w:id="18" w:name="_Toc531935781"/>
      <w:r w:rsidRPr="009B696A">
        <w:t>Problembereiche und Schwachstellen</w:t>
      </w:r>
      <w:bookmarkEnd w:id="18"/>
      <w:r w:rsidRPr="009B696A">
        <w:t xml:space="preserve"> </w:t>
      </w:r>
    </w:p>
    <w:p w:rsidR="008D60FE" w:rsidRPr="00BC16CF" w:rsidRDefault="00BC16CF" w:rsidP="00BC16CF">
      <w:pPr>
        <w:spacing w:after="240"/>
      </w:pPr>
      <w:r>
        <w:t>Ich kenne den Lösungsweg noch nicht, daher ist es schwer die richtigen Angehens Weise finden.</w:t>
      </w:r>
    </w:p>
    <w:p w:rsidR="008D60FE" w:rsidRDefault="008D60FE" w:rsidP="009D59EF">
      <w:pPr>
        <w:pStyle w:val="berschrift1"/>
      </w:pPr>
      <w:bookmarkStart w:id="19" w:name="_Toc531935782"/>
      <w:r w:rsidRPr="009B696A">
        <w:t>Ziele (SOLL)</w:t>
      </w:r>
      <w:bookmarkEnd w:id="19"/>
    </w:p>
    <w:p w:rsidR="00AB6944" w:rsidRDefault="00435FED" w:rsidP="009D59EF">
      <w:pPr>
        <w:pStyle w:val="berschrift2"/>
      </w:pPr>
      <w:bookmarkStart w:id="20" w:name="_Toc531935783"/>
      <w:r>
        <w:t xml:space="preserve">Beschreibung </w:t>
      </w:r>
      <w:r w:rsidR="00524F94">
        <w:t>der Ziele</w:t>
      </w:r>
      <w:bookmarkEnd w:id="20"/>
      <w:r w:rsidR="00524F94">
        <w:t xml:space="preserve"> </w:t>
      </w:r>
    </w:p>
    <w:p w:rsidR="00435FED" w:rsidRPr="009B696A" w:rsidRDefault="00BC16CF" w:rsidP="00435FED">
      <w:r>
        <w:t xml:space="preserve">Das Ziel ist sicher die </w:t>
      </w:r>
      <w:proofErr w:type="spellStart"/>
      <w:r>
        <w:t>Prio</w:t>
      </w:r>
      <w:proofErr w:type="spellEnd"/>
      <w:r>
        <w:t>. 1 Anforderungen zu schaffen.</w:t>
      </w:r>
    </w:p>
    <w:p w:rsidR="00E7317F" w:rsidRDefault="00E7317F" w:rsidP="009D59EF">
      <w:pPr>
        <w:pStyle w:val="berschrift2"/>
      </w:pPr>
      <w:bookmarkStart w:id="21" w:name="_Toc531935784"/>
      <w:r>
        <w:t>Produktperspektive, Nutzen</w:t>
      </w:r>
      <w:bookmarkEnd w:id="21"/>
    </w:p>
    <w:p w:rsidR="00D91E81" w:rsidRPr="00BB6F39" w:rsidRDefault="00BC16CF" w:rsidP="00BB6F39">
      <w:r>
        <w:t xml:space="preserve">Wenn das Projekt </w:t>
      </w:r>
      <w:r w:rsidR="00BB6F39">
        <w:t>erfolgreich beendet</w:t>
      </w:r>
      <w:r>
        <w:t xml:space="preserve"> wurde, hat der Nutzer wird ein Funktionsfähiges Monitoring System.</w:t>
      </w:r>
    </w:p>
    <w:p w:rsidR="008D60FE" w:rsidRPr="009B696A" w:rsidRDefault="00637FBA" w:rsidP="009D59EF">
      <w:pPr>
        <w:pStyle w:val="berschrift1"/>
      </w:pPr>
      <w:bookmarkStart w:id="22" w:name="_Toc531935785"/>
      <w:r>
        <w:t>Anforderungsana</w:t>
      </w:r>
      <w:r w:rsidR="00D91E81">
        <w:t>ly</w:t>
      </w:r>
      <w:r>
        <w:t>se</w:t>
      </w:r>
      <w:bookmarkEnd w:id="22"/>
      <w:r>
        <w:t xml:space="preserve"> </w:t>
      </w:r>
    </w:p>
    <w:p w:rsidR="008D60FE" w:rsidRPr="009B696A" w:rsidRDefault="00FC29FA" w:rsidP="009D59EF">
      <w:pPr>
        <w:pStyle w:val="berschrift2"/>
      </w:pPr>
      <w:bookmarkStart w:id="23" w:name="_Toc531935786"/>
      <w:r>
        <w:t>Anforderungskatalog</w:t>
      </w:r>
      <w:bookmarkEnd w:id="23"/>
      <w:r>
        <w:t xml:space="preserve"> </w:t>
      </w:r>
      <w:r w:rsidR="008D60FE" w:rsidRPr="009B696A">
        <w:t xml:space="preserve"> </w:t>
      </w:r>
    </w:p>
    <w:p w:rsidR="003D79EA" w:rsidRDefault="00FC29FA" w:rsidP="00CB6027">
      <w:pPr>
        <w:spacing w:after="120"/>
      </w:pPr>
      <w:r>
        <w:t xml:space="preserve">Der Anforderungskatalog ist eine priorisierte Liste, die alles enthält, was im zu entwickelnden Produkt enthalten sein soll. Es wird unterschieden zwischen funktionalen und nicht-funktionalen Anforderungen. </w:t>
      </w:r>
    </w:p>
    <w:p w:rsidR="00FC29FA" w:rsidRDefault="00FC29FA" w:rsidP="00CB6027">
      <w:pPr>
        <w:spacing w:after="120"/>
      </w:pPr>
      <w:r>
        <w:t xml:space="preserve">Jede Anforderung </w:t>
      </w:r>
      <w:r w:rsidR="003B0928">
        <w:t>ist</w:t>
      </w:r>
      <w:r>
        <w:t xml:space="preserve"> in Allt</w:t>
      </w:r>
      <w:r w:rsidR="00B2571F">
        <w:t xml:space="preserve">agssprache, </w:t>
      </w:r>
      <w:r w:rsidR="0062784D">
        <w:t>in der Form einer "</w:t>
      </w:r>
      <w:r>
        <w:t>User-Story</w:t>
      </w:r>
      <w:r w:rsidR="0062784D">
        <w:t>"</w:t>
      </w:r>
      <w:r w:rsidR="00B2571F">
        <w:t xml:space="preserve">, </w:t>
      </w:r>
      <w:r>
        <w:t xml:space="preserve">formuliert, mit einer ID zur späteren Identifizierung versehen sowie mittels 3 verschiedener Kategorien priorisiert: 1 = hohe </w:t>
      </w:r>
      <w:proofErr w:type="spellStart"/>
      <w:r>
        <w:t>Prorität</w:t>
      </w:r>
      <w:proofErr w:type="spellEnd"/>
      <w:r>
        <w:t xml:space="preserve">, 2 = mittlere Priorität, 3 = keine Priorität. Diese drei Prioritäten repräsentieren die Verpflichtungen </w:t>
      </w:r>
      <w:r w:rsidR="003D79EA">
        <w:t>"</w:t>
      </w:r>
      <w:r w:rsidRPr="00CB6027">
        <w:t>must</w:t>
      </w:r>
      <w:r w:rsidR="003D79EA">
        <w:t>"</w:t>
      </w:r>
      <w:r>
        <w:t xml:space="preserve">, </w:t>
      </w:r>
      <w:r w:rsidR="003D79EA">
        <w:t>"</w:t>
      </w:r>
      <w:proofErr w:type="spellStart"/>
      <w:r w:rsidRPr="00CB6027">
        <w:t>should</w:t>
      </w:r>
      <w:proofErr w:type="spellEnd"/>
      <w:r w:rsidR="003D79EA">
        <w:t>"</w:t>
      </w:r>
      <w:r>
        <w:t xml:space="preserve"> und </w:t>
      </w:r>
      <w:r w:rsidR="003D79EA">
        <w:t>"</w:t>
      </w: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 w:rsidR="003D79EA">
        <w:t>"</w:t>
      </w:r>
      <w:r>
        <w:t>.</w:t>
      </w:r>
    </w:p>
    <w:p w:rsidR="00FC29FA" w:rsidRDefault="00FC29FA" w:rsidP="00CB6027">
      <w:pPr>
        <w:spacing w:after="120"/>
      </w:pPr>
      <w:r>
        <w:t>Im Verlauf der Zeit können neue Anforderungen hinzukommen und/oder bestehende Anforderungen</w:t>
      </w:r>
      <w:r w:rsidR="005B0A49">
        <w:t xml:space="preserve"> </w:t>
      </w:r>
      <w:r>
        <w:t xml:space="preserve">können wegfallen. Anforderungen, die wegfallen, sind im Dokument zu belassen und als </w:t>
      </w:r>
      <w:r w:rsidRPr="003B0928">
        <w:rPr>
          <w:strike/>
        </w:rPr>
        <w:t>gestrichen</w:t>
      </w:r>
      <w:r>
        <w:t xml:space="preserve"> zu</w:t>
      </w:r>
      <w:r w:rsidR="005B0A49">
        <w:t xml:space="preserve"> </w:t>
      </w:r>
      <w:r>
        <w:t>markieren.</w:t>
      </w:r>
    </w:p>
    <w:p w:rsidR="00753FD6" w:rsidRDefault="00FC29FA" w:rsidP="00CB6027">
      <w:pPr>
        <w:spacing w:after="120"/>
      </w:pPr>
      <w:r>
        <w:t>Hinter einer Anforderung kann ihn eckigen Klammern in der Form [Z#] eine Zusatzinformation hinterlegt</w:t>
      </w:r>
      <w:r w:rsidR="005B0A49">
        <w:t xml:space="preserve"> </w:t>
      </w:r>
      <w:r>
        <w:t>werden und mit [F#] bzw. [F#, F#, …] können eine oder mehrere offene Fragen referenziert werden.</w:t>
      </w:r>
    </w:p>
    <w:p w:rsidR="008D60FE" w:rsidRPr="009B696A" w:rsidRDefault="008D60FE" w:rsidP="00794738">
      <w:pPr>
        <w:pStyle w:val="berschrift3"/>
      </w:pPr>
      <w:bookmarkStart w:id="24" w:name="_Ref466297546"/>
      <w:bookmarkStart w:id="25" w:name="_Toc532606801"/>
      <w:bookmarkStart w:id="26" w:name="_Toc17635195"/>
      <w:bookmarkStart w:id="27" w:name="_Toc531935787"/>
      <w:r w:rsidRPr="009B696A">
        <w:lastRenderedPageBreak/>
        <w:t>F</w:t>
      </w:r>
      <w:r w:rsidR="005B0A49">
        <w:t>.</w:t>
      </w:r>
      <w:r w:rsidRPr="009B696A">
        <w:t>REQ: Funktionale Anforderungen</w:t>
      </w:r>
      <w:bookmarkEnd w:id="24"/>
      <w:bookmarkEnd w:id="27"/>
      <w:r w:rsidRPr="009B696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6171"/>
        <w:gridCol w:w="708"/>
      </w:tblGrid>
      <w:tr w:rsidR="008D60FE" w:rsidRPr="00557659" w:rsidTr="00E96244">
        <w:trPr>
          <w:trHeight w:val="397"/>
        </w:trPr>
        <w:tc>
          <w:tcPr>
            <w:tcW w:w="1696" w:type="dxa"/>
            <w:shd w:val="clear" w:color="auto" w:fill="D9D9D9" w:themeFill="background1" w:themeFillShade="D9"/>
          </w:tcPr>
          <w:p w:rsidR="008D60FE" w:rsidRPr="00BF0B04" w:rsidRDefault="008D60FE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6171" w:type="dxa"/>
            <w:shd w:val="clear" w:color="auto" w:fill="D9D9D9" w:themeFill="background1" w:themeFillShade="D9"/>
          </w:tcPr>
          <w:p w:rsidR="008D60FE" w:rsidRPr="00BF0B04" w:rsidRDefault="008D60FE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Anforderung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8D60FE" w:rsidRPr="00BF0B04" w:rsidRDefault="008D60FE" w:rsidP="00557659">
            <w:pPr>
              <w:spacing w:after="240"/>
              <w:rPr>
                <w:b/>
                <w:bCs/>
                <w:sz w:val="22"/>
                <w:szCs w:val="22"/>
              </w:rPr>
            </w:pPr>
            <w:proofErr w:type="spellStart"/>
            <w:r w:rsidRPr="00BF0B04">
              <w:rPr>
                <w:b/>
                <w:bCs/>
                <w:sz w:val="22"/>
                <w:szCs w:val="22"/>
              </w:rPr>
              <w:t>Prio</w:t>
            </w:r>
            <w:proofErr w:type="spellEnd"/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5B0A49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 w:rsidR="008D60FE" w:rsidRPr="00BF0B04">
              <w:rPr>
                <w:sz w:val="22"/>
                <w:szCs w:val="22"/>
              </w:rPr>
              <w:t>REQ.001</w:t>
            </w:r>
          </w:p>
        </w:tc>
        <w:tc>
          <w:tcPr>
            <w:tcW w:w="6171" w:type="dxa"/>
          </w:tcPr>
          <w:p w:rsidR="008D60FE" w:rsidRPr="00BF0B04" w:rsidRDefault="00611CED" w:rsidP="00E915FE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Nutzer</w:t>
            </w:r>
            <w:r w:rsidR="00313501">
              <w:rPr>
                <w:sz w:val="22"/>
                <w:szCs w:val="22"/>
              </w:rPr>
              <w:t xml:space="preserve"> können sich Netzwerk Geschwindigkeit anzeigen</w:t>
            </w:r>
            <w:r w:rsidR="004E24B2">
              <w:rPr>
                <w:sz w:val="22"/>
                <w:szCs w:val="22"/>
              </w:rPr>
              <w:t xml:space="preserve"> </w:t>
            </w:r>
            <w:r w:rsidR="00313501">
              <w:rPr>
                <w:sz w:val="22"/>
                <w:szCs w:val="22"/>
              </w:rPr>
              <w:t>lassen.</w:t>
            </w:r>
          </w:p>
        </w:tc>
        <w:tc>
          <w:tcPr>
            <w:tcW w:w="708" w:type="dxa"/>
          </w:tcPr>
          <w:p w:rsidR="008D60FE" w:rsidRPr="00BF0B04" w:rsidRDefault="008D60FE" w:rsidP="009A6440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5B0A49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</w:t>
            </w:r>
            <w:r w:rsidR="008D60FE" w:rsidRPr="00BF0B04">
              <w:rPr>
                <w:sz w:val="22"/>
                <w:szCs w:val="22"/>
              </w:rPr>
              <w:t>REQ.002</w:t>
            </w:r>
          </w:p>
        </w:tc>
        <w:tc>
          <w:tcPr>
            <w:tcW w:w="6171" w:type="dxa"/>
          </w:tcPr>
          <w:p w:rsidR="008D60FE" w:rsidRPr="00BF0B04" w:rsidRDefault="00313501" w:rsidP="00CB6027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Nutzer können sich </w:t>
            </w:r>
            <w:r w:rsidR="004E24B2">
              <w:rPr>
                <w:sz w:val="22"/>
                <w:szCs w:val="22"/>
              </w:rPr>
              <w:t xml:space="preserve">ihr </w:t>
            </w:r>
            <w:r w:rsidR="00E52024">
              <w:rPr>
                <w:sz w:val="22"/>
                <w:szCs w:val="22"/>
              </w:rPr>
              <w:t>IP</w:t>
            </w:r>
            <w:r w:rsidR="004E24B2">
              <w:rPr>
                <w:sz w:val="22"/>
                <w:szCs w:val="22"/>
              </w:rPr>
              <w:t>v4 Adresse anzeigen lassen.</w:t>
            </w:r>
          </w:p>
        </w:tc>
        <w:tc>
          <w:tcPr>
            <w:tcW w:w="708" w:type="dxa"/>
          </w:tcPr>
          <w:p w:rsidR="008D60FE" w:rsidRPr="00BF0B04" w:rsidRDefault="008D60FE" w:rsidP="009A6440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171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Nutzer können </w:t>
            </w:r>
            <w:r w:rsidR="00DF655F">
              <w:rPr>
                <w:sz w:val="22"/>
                <w:szCs w:val="22"/>
              </w:rPr>
              <w:t>CPU Auslastung in % anzeigen.</w:t>
            </w:r>
          </w:p>
        </w:tc>
        <w:tc>
          <w:tcPr>
            <w:tcW w:w="708" w:type="dxa"/>
          </w:tcPr>
          <w:p w:rsidR="008D60FE" w:rsidRPr="00BF0B04" w:rsidRDefault="00023C51" w:rsidP="009A644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171" w:type="dxa"/>
          </w:tcPr>
          <w:p w:rsidR="008D60FE" w:rsidRPr="00BF0B04" w:rsidRDefault="00DF655F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Nutzer können sich CPU Temperatur in Grad C° anzeigen lassen.</w:t>
            </w:r>
          </w:p>
        </w:tc>
        <w:tc>
          <w:tcPr>
            <w:tcW w:w="708" w:type="dxa"/>
          </w:tcPr>
          <w:p w:rsidR="008D60FE" w:rsidRPr="00BF0B04" w:rsidRDefault="00023C51" w:rsidP="009A644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171" w:type="dxa"/>
          </w:tcPr>
          <w:p w:rsidR="008D60FE" w:rsidRPr="00BF0B04" w:rsidRDefault="00023C51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Ausgaben </w:t>
            </w:r>
            <w:r w:rsidR="00241763">
              <w:rPr>
                <w:sz w:val="22"/>
                <w:szCs w:val="22"/>
              </w:rPr>
              <w:t>sollen grafisch dargestellt werden.</w:t>
            </w:r>
          </w:p>
        </w:tc>
        <w:tc>
          <w:tcPr>
            <w:tcW w:w="708" w:type="dxa"/>
          </w:tcPr>
          <w:p w:rsidR="008D60FE" w:rsidRPr="00BF0B04" w:rsidRDefault="00023C51" w:rsidP="009A644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6171" w:type="dxa"/>
          </w:tcPr>
          <w:p w:rsidR="008D60FE" w:rsidRPr="00BF0B04" w:rsidRDefault="00241763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</w:t>
            </w:r>
            <w:r w:rsidR="007A5C28">
              <w:rPr>
                <w:sz w:val="22"/>
                <w:szCs w:val="22"/>
              </w:rPr>
              <w:t>Ausgaben</w:t>
            </w:r>
            <w:r>
              <w:rPr>
                <w:sz w:val="22"/>
                <w:szCs w:val="22"/>
              </w:rPr>
              <w:t xml:space="preserve"> </w:t>
            </w:r>
            <w:r w:rsidR="007A5C28">
              <w:rPr>
                <w:sz w:val="22"/>
                <w:szCs w:val="22"/>
              </w:rPr>
              <w:t>sollen</w:t>
            </w:r>
            <w:r>
              <w:rPr>
                <w:sz w:val="22"/>
                <w:szCs w:val="22"/>
              </w:rPr>
              <w:t xml:space="preserve"> i</w:t>
            </w:r>
            <w:r w:rsidR="007A5C28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einer Datenbank gespeichert werden</w:t>
            </w:r>
            <w:r w:rsidR="007A5C28">
              <w:rPr>
                <w:sz w:val="22"/>
                <w:szCs w:val="22"/>
              </w:rPr>
              <w:t>.</w:t>
            </w:r>
          </w:p>
        </w:tc>
        <w:tc>
          <w:tcPr>
            <w:tcW w:w="708" w:type="dxa"/>
          </w:tcPr>
          <w:p w:rsidR="008D60FE" w:rsidRPr="00BF0B04" w:rsidRDefault="00241763" w:rsidP="009A644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4E24B2" w:rsidP="009A6440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F.REQ.00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6171" w:type="dxa"/>
          </w:tcPr>
          <w:p w:rsidR="008D60FE" w:rsidRPr="00BF0B04" w:rsidRDefault="007A5C28" w:rsidP="009A6440">
            <w:pPr>
              <w:spacing w:after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 Mittelwert soll zum </w:t>
            </w:r>
            <w:r w:rsidR="005C7ECF">
              <w:rPr>
                <w:sz w:val="22"/>
                <w:szCs w:val="22"/>
              </w:rPr>
              <w:t>Vergleich</w:t>
            </w:r>
            <w:r>
              <w:rPr>
                <w:sz w:val="22"/>
                <w:szCs w:val="22"/>
              </w:rPr>
              <w:t xml:space="preserve"> errechnet werden.</w:t>
            </w:r>
          </w:p>
        </w:tc>
        <w:tc>
          <w:tcPr>
            <w:tcW w:w="708" w:type="dxa"/>
          </w:tcPr>
          <w:p w:rsidR="008D60FE" w:rsidRPr="00BF0B04" w:rsidRDefault="007A5C28" w:rsidP="009A6440">
            <w:pPr>
              <w:spacing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8D60FE" w:rsidRPr="009B696A" w:rsidTr="00E96244">
        <w:tc>
          <w:tcPr>
            <w:tcW w:w="1696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171" w:type="dxa"/>
          </w:tcPr>
          <w:p w:rsidR="008D60FE" w:rsidRPr="00BF0B04" w:rsidRDefault="008D60FE" w:rsidP="009A6440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8D60FE" w:rsidRPr="00BF0B04" w:rsidRDefault="008D60FE" w:rsidP="009A6440">
            <w:pPr>
              <w:spacing w:after="240"/>
              <w:jc w:val="center"/>
              <w:rPr>
                <w:sz w:val="22"/>
                <w:szCs w:val="22"/>
              </w:rPr>
            </w:pPr>
          </w:p>
        </w:tc>
      </w:tr>
    </w:tbl>
    <w:p w:rsidR="00A41A4B" w:rsidRDefault="00A41A4B">
      <w:pPr>
        <w:spacing w:after="160" w:line="259" w:lineRule="auto"/>
      </w:pPr>
      <w:r>
        <w:br w:type="page"/>
      </w:r>
    </w:p>
    <w:p w:rsidR="008D60FE" w:rsidRPr="009B696A" w:rsidRDefault="008D60FE" w:rsidP="008D60FE">
      <w:pPr>
        <w:spacing w:after="240"/>
      </w:pPr>
    </w:p>
    <w:p w:rsidR="00A41A4B" w:rsidRDefault="005B0A49" w:rsidP="00A41A4B">
      <w:pPr>
        <w:pStyle w:val="berschrift3"/>
      </w:pPr>
      <w:bookmarkStart w:id="28" w:name="_Toc531935788"/>
      <w:r>
        <w:t>NF.</w:t>
      </w:r>
      <w:r w:rsidR="008D60FE" w:rsidRPr="009B696A">
        <w:t>REQ: Nichtfunktionale Anforderungen</w:t>
      </w:r>
      <w:bookmarkEnd w:id="28"/>
      <w:r w:rsidR="008D60FE" w:rsidRPr="009B696A">
        <w:t xml:space="preserve"> </w:t>
      </w:r>
    </w:p>
    <w:p w:rsidR="00A41A4B" w:rsidRPr="00A41A4B" w:rsidRDefault="00A41A4B" w:rsidP="00A41A4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6224"/>
        <w:gridCol w:w="720"/>
      </w:tblGrid>
      <w:tr w:rsidR="008D60FE" w:rsidRPr="00557659" w:rsidTr="00966ED5">
        <w:trPr>
          <w:trHeight w:val="397"/>
        </w:trPr>
        <w:tc>
          <w:tcPr>
            <w:tcW w:w="1631" w:type="dxa"/>
            <w:shd w:val="clear" w:color="auto" w:fill="D9D9D9" w:themeFill="background1" w:themeFillShade="D9"/>
          </w:tcPr>
          <w:p w:rsidR="008D60FE" w:rsidRPr="00BF0B04" w:rsidRDefault="008D60FE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6224" w:type="dxa"/>
            <w:shd w:val="clear" w:color="auto" w:fill="D9D9D9" w:themeFill="background1" w:themeFillShade="D9"/>
          </w:tcPr>
          <w:p w:rsidR="008D60FE" w:rsidRPr="00BF0B04" w:rsidRDefault="00557659" w:rsidP="009A6440">
            <w:pPr>
              <w:spacing w:after="240"/>
              <w:rPr>
                <w:b/>
                <w:bCs/>
                <w:sz w:val="22"/>
                <w:szCs w:val="22"/>
              </w:rPr>
            </w:pPr>
            <w:r w:rsidRPr="00BF0B04">
              <w:rPr>
                <w:b/>
                <w:bCs/>
                <w:sz w:val="22"/>
                <w:szCs w:val="22"/>
              </w:rPr>
              <w:t>Anforderung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8D60FE" w:rsidRPr="00BF0B04" w:rsidRDefault="008D60FE" w:rsidP="00557659">
            <w:pPr>
              <w:spacing w:after="240"/>
              <w:rPr>
                <w:b/>
                <w:bCs/>
                <w:sz w:val="22"/>
                <w:szCs w:val="22"/>
              </w:rPr>
            </w:pPr>
            <w:proofErr w:type="spellStart"/>
            <w:r w:rsidRPr="00BF0B04">
              <w:rPr>
                <w:b/>
                <w:bCs/>
                <w:sz w:val="22"/>
                <w:szCs w:val="22"/>
              </w:rPr>
              <w:t>Prio</w:t>
            </w:r>
            <w:proofErr w:type="spellEnd"/>
          </w:p>
        </w:tc>
      </w:tr>
      <w:tr w:rsidR="005C7ECF" w:rsidRPr="009B696A" w:rsidTr="009A6440">
        <w:tc>
          <w:tcPr>
            <w:tcW w:w="1631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NF.REQ.001</w:t>
            </w:r>
          </w:p>
        </w:tc>
        <w:tc>
          <w:tcPr>
            <w:tcW w:w="6224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 xml:space="preserve">Der Quellcode muss gut dokumentiert sein. </w:t>
            </w:r>
          </w:p>
        </w:tc>
        <w:tc>
          <w:tcPr>
            <w:tcW w:w="720" w:type="dxa"/>
          </w:tcPr>
          <w:p w:rsidR="005C7ECF" w:rsidRPr="00BF0B04" w:rsidRDefault="005C7ECF" w:rsidP="005C7ECF">
            <w:pPr>
              <w:spacing w:after="240"/>
              <w:jc w:val="center"/>
              <w:rPr>
                <w:sz w:val="22"/>
                <w:szCs w:val="22"/>
              </w:rPr>
            </w:pPr>
            <w:r w:rsidRPr="00BF0B04">
              <w:rPr>
                <w:sz w:val="22"/>
                <w:szCs w:val="22"/>
              </w:rPr>
              <w:t>1</w:t>
            </w:r>
          </w:p>
        </w:tc>
      </w:tr>
      <w:tr w:rsidR="005C7ECF" w:rsidRPr="009B696A" w:rsidTr="009A6440">
        <w:tc>
          <w:tcPr>
            <w:tcW w:w="1631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224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5C7ECF" w:rsidRPr="00BF0B04" w:rsidRDefault="005C7ECF" w:rsidP="005C7ECF">
            <w:pPr>
              <w:spacing w:after="240"/>
              <w:jc w:val="center"/>
              <w:rPr>
                <w:sz w:val="22"/>
                <w:szCs w:val="22"/>
              </w:rPr>
            </w:pPr>
          </w:p>
        </w:tc>
      </w:tr>
      <w:tr w:rsidR="005C7ECF" w:rsidRPr="009B696A" w:rsidTr="009A6440">
        <w:tc>
          <w:tcPr>
            <w:tcW w:w="1631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224" w:type="dxa"/>
          </w:tcPr>
          <w:p w:rsidR="005C7ECF" w:rsidRPr="00BF0B04" w:rsidRDefault="005C7ECF" w:rsidP="005C7ECF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720" w:type="dxa"/>
          </w:tcPr>
          <w:p w:rsidR="005C7ECF" w:rsidRPr="00BF0B04" w:rsidRDefault="005C7ECF" w:rsidP="005C7ECF">
            <w:pPr>
              <w:spacing w:after="240"/>
              <w:jc w:val="center"/>
              <w:rPr>
                <w:sz w:val="22"/>
                <w:szCs w:val="22"/>
              </w:rPr>
            </w:pPr>
          </w:p>
        </w:tc>
      </w:tr>
    </w:tbl>
    <w:p w:rsidR="008D60FE" w:rsidRPr="009B696A" w:rsidRDefault="008D60FE" w:rsidP="008D60FE">
      <w:pPr>
        <w:spacing w:after="240" w:line="240" w:lineRule="auto"/>
        <w:rPr>
          <w:b/>
          <w:bCs/>
          <w:spacing w:val="4"/>
          <w:sz w:val="28"/>
          <w:szCs w:val="28"/>
        </w:rPr>
      </w:pPr>
    </w:p>
    <w:p w:rsidR="00787461" w:rsidRPr="009B696A" w:rsidRDefault="00787461" w:rsidP="009D59EF">
      <w:pPr>
        <w:pStyle w:val="berschrift1"/>
      </w:pPr>
      <w:bookmarkStart w:id="29" w:name="_Toc532181727"/>
      <w:bookmarkStart w:id="30" w:name="_Toc17635205"/>
      <w:bookmarkStart w:id="31" w:name="_Toc531935789"/>
      <w:bookmarkEnd w:id="14"/>
      <w:bookmarkEnd w:id="25"/>
      <w:bookmarkEnd w:id="26"/>
      <w:r w:rsidRPr="009B696A">
        <w:t>Risiko-Analyse</w:t>
      </w:r>
      <w:bookmarkEnd w:id="31"/>
    </w:p>
    <w:p w:rsidR="00787461" w:rsidRPr="009B696A" w:rsidRDefault="00BB6F39" w:rsidP="00787461">
      <w:pPr>
        <w:jc w:val="both"/>
      </w:pPr>
      <w:r>
        <w:t>Zurzeit sind mir keine Risiken bewusst, da der Benutzer keine Eingaben machen kann.</w:t>
      </w:r>
    </w:p>
    <w:p w:rsidR="008D60FE" w:rsidRDefault="008D60FE" w:rsidP="009D59EF">
      <w:pPr>
        <w:pStyle w:val="berschrift1"/>
      </w:pPr>
      <w:bookmarkStart w:id="32" w:name="_Toc531935790"/>
      <w:r w:rsidRPr="009B696A">
        <w:t>Anhang</w:t>
      </w:r>
      <w:bookmarkEnd w:id="32"/>
      <w:r w:rsidRPr="009B696A">
        <w:t xml:space="preserve"> </w:t>
      </w:r>
    </w:p>
    <w:p w:rsidR="009D59EF" w:rsidRDefault="009D59EF" w:rsidP="009D59EF">
      <w:pPr>
        <w:pStyle w:val="berschrift2"/>
      </w:pPr>
      <w:bookmarkStart w:id="33" w:name="_Toc531935791"/>
      <w:r>
        <w:t>Termine</w:t>
      </w:r>
      <w:bookmarkEnd w:id="33"/>
      <w: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354"/>
        <w:gridCol w:w="1693"/>
      </w:tblGrid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Datum</w:t>
            </w: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Ziel, Beschreibung</w:t>
            </w:r>
            <w:r w:rsidRPr="009B696A">
              <w:rPr>
                <w:b/>
                <w:bCs/>
                <w:sz w:val="22"/>
                <w:szCs w:val="22"/>
              </w:rPr>
              <w:t>, Meilenstein</w:t>
            </w: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b/>
                <w:sz w:val="22"/>
                <w:szCs w:val="22"/>
              </w:rPr>
            </w:pPr>
            <w:r w:rsidRPr="009B696A">
              <w:rPr>
                <w:b/>
                <w:sz w:val="22"/>
                <w:szCs w:val="22"/>
              </w:rPr>
              <w:t>Verantwortlich</w:t>
            </w:r>
          </w:p>
        </w:tc>
      </w:tr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  <w:r w:rsidRPr="009B696A">
              <w:rPr>
                <w:sz w:val="22"/>
                <w:szCs w:val="22"/>
              </w:rPr>
              <w:t>13.12.2016</w:t>
            </w: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  <w:r w:rsidRPr="009B696A">
              <w:rPr>
                <w:sz w:val="22"/>
                <w:szCs w:val="22"/>
              </w:rPr>
              <w:t xml:space="preserve">Fertigstellung Iteration 1, Prototyp den Kunden zeigen </w:t>
            </w: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</w:tr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</w:tr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</w:tr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</w:tr>
      <w:tr w:rsidR="009D59EF" w:rsidRPr="009B696A" w:rsidTr="003B0928">
        <w:trPr>
          <w:cantSplit/>
        </w:trPr>
        <w:tc>
          <w:tcPr>
            <w:tcW w:w="1276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6354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  <w:tc>
          <w:tcPr>
            <w:tcW w:w="1693" w:type="dxa"/>
          </w:tcPr>
          <w:p w:rsidR="009D59EF" w:rsidRPr="009B696A" w:rsidRDefault="009D59EF" w:rsidP="003B0928">
            <w:pPr>
              <w:spacing w:after="240"/>
              <w:rPr>
                <w:sz w:val="22"/>
                <w:szCs w:val="22"/>
              </w:rPr>
            </w:pPr>
          </w:p>
        </w:tc>
      </w:tr>
      <w:bookmarkEnd w:id="29"/>
      <w:bookmarkEnd w:id="30"/>
    </w:tbl>
    <w:p w:rsidR="00A81ACB" w:rsidRPr="009B696A" w:rsidRDefault="00A81ACB"/>
    <w:sectPr w:rsidR="00A81ACB" w:rsidRPr="009B696A" w:rsidSect="000C42FC">
      <w:footerReference w:type="default" r:id="rId8"/>
      <w:headerReference w:type="first" r:id="rId9"/>
      <w:footerReference w:type="first" r:id="rId10"/>
      <w:pgSz w:w="11906" w:h="16838" w:code="9"/>
      <w:pgMar w:top="1588" w:right="1021" w:bottom="1588" w:left="1418" w:header="85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51DC" w:rsidRDefault="00C351DC" w:rsidP="008D60FE">
      <w:pPr>
        <w:spacing w:after="0" w:line="240" w:lineRule="auto"/>
      </w:pPr>
      <w:r>
        <w:separator/>
      </w:r>
    </w:p>
  </w:endnote>
  <w:endnote w:type="continuationSeparator" w:id="0">
    <w:p w:rsidR="00C351DC" w:rsidRDefault="00C351DC" w:rsidP="008D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B0928" w:rsidRPr="00DB7ECC" w:rsidTr="009A6440">
      <w:tc>
        <w:tcPr>
          <w:tcW w:w="4930" w:type="dxa"/>
        </w:tcPr>
        <w:p w:rsidR="003B0928" w:rsidRPr="00DB7ECC" w:rsidRDefault="003B0928" w:rsidP="00DB7ECC">
          <w:pPr>
            <w:pStyle w:val="Fuzeile"/>
            <w:spacing w:after="240"/>
            <w:rPr>
              <w:sz w:val="18"/>
              <w:szCs w:val="18"/>
            </w:rPr>
          </w:pP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FILENAME   \* MERGEFORMAT </w:instrText>
          </w:r>
          <w:r w:rsidRPr="00DB7ECC">
            <w:rPr>
              <w:sz w:val="18"/>
              <w:szCs w:val="18"/>
            </w:rPr>
            <w:fldChar w:fldCharType="separate"/>
          </w:r>
          <w:r w:rsidR="00611CED">
            <w:rPr>
              <w:sz w:val="18"/>
              <w:szCs w:val="18"/>
            </w:rPr>
            <w:t>Dokument2</w:t>
          </w:r>
          <w:r w:rsidRPr="00DB7ECC">
            <w:rPr>
              <w:sz w:val="18"/>
              <w:szCs w:val="18"/>
            </w:rPr>
            <w:fldChar w:fldCharType="end"/>
          </w:r>
        </w:p>
      </w:tc>
      <w:tc>
        <w:tcPr>
          <w:tcW w:w="1800" w:type="dxa"/>
        </w:tcPr>
        <w:p w:rsidR="003B0928" w:rsidRPr="00DB7ECC" w:rsidRDefault="003B0928" w:rsidP="00DB7ECC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B0928" w:rsidRPr="00DB7ECC" w:rsidRDefault="003B0928" w:rsidP="00DB7ECC">
          <w:pPr>
            <w:pStyle w:val="Fuzeile"/>
            <w:spacing w:after="240"/>
            <w:jc w:val="right"/>
            <w:rPr>
              <w:sz w:val="18"/>
              <w:szCs w:val="18"/>
            </w:rPr>
          </w:pPr>
          <w:r w:rsidRPr="00DB7ECC">
            <w:rPr>
              <w:sz w:val="18"/>
              <w:szCs w:val="18"/>
            </w:rPr>
            <w:t xml:space="preserve">Seite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PAGE </w:instrText>
          </w:r>
          <w:r w:rsidRPr="00DB7ECC">
            <w:rPr>
              <w:sz w:val="18"/>
              <w:szCs w:val="18"/>
            </w:rPr>
            <w:fldChar w:fldCharType="separate"/>
          </w:r>
          <w:r w:rsidR="00E96244">
            <w:rPr>
              <w:sz w:val="18"/>
              <w:szCs w:val="18"/>
            </w:rPr>
            <w:t>12</w:t>
          </w:r>
          <w:r w:rsidRPr="00DB7ECC">
            <w:rPr>
              <w:sz w:val="18"/>
              <w:szCs w:val="18"/>
            </w:rPr>
            <w:fldChar w:fldCharType="end"/>
          </w:r>
          <w:r w:rsidRPr="00DB7ECC">
            <w:rPr>
              <w:sz w:val="18"/>
              <w:szCs w:val="18"/>
            </w:rPr>
            <w:t xml:space="preserve"> von </w:t>
          </w:r>
          <w:r w:rsidRPr="00DB7ECC">
            <w:rPr>
              <w:sz w:val="18"/>
              <w:szCs w:val="18"/>
            </w:rPr>
            <w:fldChar w:fldCharType="begin"/>
          </w:r>
          <w:r w:rsidRPr="00DB7ECC">
            <w:rPr>
              <w:sz w:val="18"/>
              <w:szCs w:val="18"/>
            </w:rPr>
            <w:instrText xml:space="preserve"> NUMPAGES </w:instrText>
          </w:r>
          <w:r w:rsidRPr="00DB7ECC">
            <w:rPr>
              <w:sz w:val="18"/>
              <w:szCs w:val="18"/>
            </w:rPr>
            <w:fldChar w:fldCharType="separate"/>
          </w:r>
          <w:r w:rsidR="00E96244">
            <w:rPr>
              <w:sz w:val="18"/>
              <w:szCs w:val="18"/>
            </w:rPr>
            <w:t>12</w:t>
          </w:r>
          <w:r w:rsidRPr="00DB7ECC">
            <w:rPr>
              <w:sz w:val="18"/>
              <w:szCs w:val="18"/>
            </w:rPr>
            <w:fldChar w:fldCharType="end"/>
          </w:r>
        </w:p>
      </w:tc>
    </w:tr>
  </w:tbl>
  <w:p w:rsidR="003B0928" w:rsidRDefault="003B0928" w:rsidP="009A6440">
    <w:pPr>
      <w:pStyle w:val="Fuzeile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30"/>
      <w:gridCol w:w="1800"/>
      <w:gridCol w:w="2626"/>
    </w:tblGrid>
    <w:tr w:rsidR="003B0928" w:rsidRPr="00DB7ECC" w:rsidTr="00DB7ECC">
      <w:tc>
        <w:tcPr>
          <w:tcW w:w="4930" w:type="dxa"/>
        </w:tcPr>
        <w:p w:rsidR="003B0928" w:rsidRPr="00DB7ECC" w:rsidRDefault="003B0928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1800" w:type="dxa"/>
        </w:tcPr>
        <w:p w:rsidR="003B0928" w:rsidRPr="00DB7ECC" w:rsidRDefault="003B0928" w:rsidP="009A6440">
          <w:pPr>
            <w:pStyle w:val="Fuzeile"/>
            <w:spacing w:after="240"/>
            <w:rPr>
              <w:sz w:val="18"/>
              <w:szCs w:val="18"/>
            </w:rPr>
          </w:pPr>
        </w:p>
      </w:tc>
      <w:tc>
        <w:tcPr>
          <w:tcW w:w="2626" w:type="dxa"/>
        </w:tcPr>
        <w:p w:rsidR="003B0928" w:rsidRPr="00DB7ECC" w:rsidRDefault="003B0928" w:rsidP="009A6440">
          <w:pPr>
            <w:pStyle w:val="Fuzeile"/>
            <w:spacing w:after="240"/>
            <w:jc w:val="right"/>
            <w:rPr>
              <w:sz w:val="18"/>
              <w:szCs w:val="18"/>
            </w:rPr>
          </w:pPr>
        </w:p>
      </w:tc>
    </w:tr>
  </w:tbl>
  <w:p w:rsidR="003B0928" w:rsidRPr="00DB7ECC" w:rsidRDefault="003B0928" w:rsidP="009A6440">
    <w:pPr>
      <w:pStyle w:val="Fuzeile"/>
      <w:spacing w:after="24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51DC" w:rsidRDefault="00C351DC" w:rsidP="008D60FE">
      <w:pPr>
        <w:spacing w:after="0" w:line="240" w:lineRule="auto"/>
      </w:pPr>
      <w:r>
        <w:separator/>
      </w:r>
    </w:p>
  </w:footnote>
  <w:footnote w:type="continuationSeparator" w:id="0">
    <w:p w:rsidR="00C351DC" w:rsidRDefault="00C351DC" w:rsidP="008D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516" w:type="dxa"/>
      <w:tblInd w:w="55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16"/>
    </w:tblGrid>
    <w:tr w:rsidR="003B0928" w:rsidTr="008D60FE">
      <w:tc>
        <w:tcPr>
          <w:tcW w:w="4516" w:type="dxa"/>
        </w:tcPr>
        <w:p w:rsidR="003B0928" w:rsidRDefault="003B0928" w:rsidP="009D59EF">
          <w:pPr>
            <w:pStyle w:val="Inhaltsverzeichnisberschrift0"/>
          </w:pPr>
        </w:p>
      </w:tc>
    </w:tr>
  </w:tbl>
  <w:p w:rsidR="003B0928" w:rsidRDefault="003B0928" w:rsidP="009A6440">
    <w:pPr>
      <w:pStyle w:val="Kopfzeile"/>
      <w:spacing w:after="240"/>
    </w:pPr>
    <w:r w:rsidRPr="00C23D67">
      <w:rPr>
        <w:noProof/>
        <w:lang w:eastAsia="de-CH"/>
      </w:rPr>
      <w:drawing>
        <wp:anchor distT="0" distB="0" distL="114300" distR="114300" simplePos="0" relativeHeight="251659264" behindDoc="0" locked="0" layoutInCell="1" allowOverlap="1" wp14:anchorId="38391941" wp14:editId="018AAC62">
          <wp:simplePos x="0" y="0"/>
          <wp:positionH relativeFrom="column">
            <wp:posOffset>5051728</wp:posOffset>
          </wp:positionH>
          <wp:positionV relativeFrom="paragraph">
            <wp:posOffset>-1047998</wp:posOffset>
          </wp:positionV>
          <wp:extent cx="1497965" cy="1233170"/>
          <wp:effectExtent l="0" t="0" r="0" b="0"/>
          <wp:wrapNone/>
          <wp:docPr id="1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Bild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7965" cy="1233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20A0E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523CF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E4CB3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D2B67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2A636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BEADA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8C67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E53D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2E9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EA00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64BD"/>
    <w:multiLevelType w:val="multilevel"/>
    <w:tmpl w:val="12F8071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43201E"/>
    <w:multiLevelType w:val="hybridMultilevel"/>
    <w:tmpl w:val="B2C0F2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C7D08"/>
    <w:multiLevelType w:val="hybridMultilevel"/>
    <w:tmpl w:val="EAD6CC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C53F7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1947DA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0EDA0568"/>
    <w:multiLevelType w:val="hybridMultilevel"/>
    <w:tmpl w:val="26EA326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F21B5"/>
    <w:multiLevelType w:val="hybridMultilevel"/>
    <w:tmpl w:val="8A520FE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123061B9"/>
    <w:multiLevelType w:val="hybridMultilevel"/>
    <w:tmpl w:val="74C426A0"/>
    <w:lvl w:ilvl="0" w:tplc="60D4320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FF67CA"/>
    <w:multiLevelType w:val="hybridMultilevel"/>
    <w:tmpl w:val="E56E40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30B67"/>
    <w:multiLevelType w:val="hybridMultilevel"/>
    <w:tmpl w:val="54FCAB80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0667CE"/>
    <w:multiLevelType w:val="hybridMultilevel"/>
    <w:tmpl w:val="7862CAF8"/>
    <w:lvl w:ilvl="0" w:tplc="4AF4EB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A8666E"/>
    <w:multiLevelType w:val="hybridMultilevel"/>
    <w:tmpl w:val="A47A689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174E4"/>
    <w:multiLevelType w:val="hybridMultilevel"/>
    <w:tmpl w:val="90FEF024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04260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A43C84"/>
    <w:multiLevelType w:val="hybridMultilevel"/>
    <w:tmpl w:val="BB02F09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045FD5"/>
    <w:multiLevelType w:val="hybridMultilevel"/>
    <w:tmpl w:val="508A1618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A324F4"/>
    <w:multiLevelType w:val="hybridMultilevel"/>
    <w:tmpl w:val="C920811C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9F3834"/>
    <w:multiLevelType w:val="hybridMultilevel"/>
    <w:tmpl w:val="DB4811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F6586D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896724"/>
    <w:multiLevelType w:val="hybridMultilevel"/>
    <w:tmpl w:val="1C4278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1283F"/>
    <w:multiLevelType w:val="hybridMultilevel"/>
    <w:tmpl w:val="78E2043A"/>
    <w:lvl w:ilvl="0" w:tplc="2A66132C">
      <w:start w:val="1"/>
      <w:numFmt w:val="bullet"/>
      <w:lvlRestart w:val="0"/>
      <w:lvlText w:val="-"/>
      <w:lvlJc w:val="left"/>
      <w:pPr>
        <w:tabs>
          <w:tab w:val="num" w:pos="357"/>
        </w:tabs>
        <w:ind w:left="357" w:hanging="357"/>
      </w:pPr>
      <w:rPr>
        <w:rFonts w:ascii="Letter Gothic" w:hAnsi="Letter Gothic" w:hint="default"/>
        <w:b w:val="0"/>
        <w:i w:val="0"/>
        <w:color w:val="auto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26F22"/>
    <w:multiLevelType w:val="hybridMultilevel"/>
    <w:tmpl w:val="862A61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63C2C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24ABE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D0113"/>
    <w:multiLevelType w:val="hybridMultilevel"/>
    <w:tmpl w:val="A71A19E0"/>
    <w:lvl w:ilvl="0" w:tplc="E9B0B93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A0607"/>
    <w:multiLevelType w:val="hybridMultilevel"/>
    <w:tmpl w:val="5CE42526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5E26"/>
    <w:multiLevelType w:val="hybridMultilevel"/>
    <w:tmpl w:val="1FD0C09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2F03FD"/>
    <w:multiLevelType w:val="hybridMultilevel"/>
    <w:tmpl w:val="4C62A85C"/>
    <w:lvl w:ilvl="0" w:tplc="60D432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A6FAD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20ACB"/>
    <w:multiLevelType w:val="multilevel"/>
    <w:tmpl w:val="08070023"/>
    <w:styleLink w:val="ArtikelAbschnitt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F8573B8"/>
    <w:multiLevelType w:val="hybridMultilevel"/>
    <w:tmpl w:val="2A9288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21"/>
  </w:num>
  <w:num w:numId="14">
    <w:abstractNumId w:val="24"/>
  </w:num>
  <w:num w:numId="15">
    <w:abstractNumId w:val="26"/>
  </w:num>
  <w:num w:numId="16">
    <w:abstractNumId w:val="30"/>
  </w:num>
  <w:num w:numId="17">
    <w:abstractNumId w:val="25"/>
  </w:num>
  <w:num w:numId="18">
    <w:abstractNumId w:val="14"/>
  </w:num>
  <w:num w:numId="19">
    <w:abstractNumId w:val="10"/>
  </w:num>
  <w:num w:numId="20">
    <w:abstractNumId w:val="28"/>
  </w:num>
  <w:num w:numId="21">
    <w:abstractNumId w:val="13"/>
  </w:num>
  <w:num w:numId="22">
    <w:abstractNumId w:val="39"/>
  </w:num>
  <w:num w:numId="23">
    <w:abstractNumId w:val="37"/>
  </w:num>
  <w:num w:numId="24">
    <w:abstractNumId w:val="36"/>
  </w:num>
  <w:num w:numId="25">
    <w:abstractNumId w:val="15"/>
  </w:num>
  <w:num w:numId="26">
    <w:abstractNumId w:val="11"/>
  </w:num>
  <w:num w:numId="27">
    <w:abstractNumId w:val="40"/>
  </w:num>
  <w:num w:numId="28">
    <w:abstractNumId w:val="32"/>
  </w:num>
  <w:num w:numId="29">
    <w:abstractNumId w:val="38"/>
  </w:num>
  <w:num w:numId="30">
    <w:abstractNumId w:val="27"/>
  </w:num>
  <w:num w:numId="31">
    <w:abstractNumId w:val="12"/>
  </w:num>
  <w:num w:numId="32">
    <w:abstractNumId w:val="33"/>
  </w:num>
  <w:num w:numId="33">
    <w:abstractNumId w:val="20"/>
  </w:num>
  <w:num w:numId="34">
    <w:abstractNumId w:val="23"/>
  </w:num>
  <w:num w:numId="35">
    <w:abstractNumId w:val="34"/>
  </w:num>
  <w:num w:numId="36">
    <w:abstractNumId w:val="18"/>
  </w:num>
  <w:num w:numId="37">
    <w:abstractNumId w:val="10"/>
  </w:num>
  <w:num w:numId="38">
    <w:abstractNumId w:val="10"/>
  </w:num>
  <w:num w:numId="39">
    <w:abstractNumId w:val="31"/>
  </w:num>
  <w:num w:numId="40">
    <w:abstractNumId w:val="35"/>
  </w:num>
  <w:num w:numId="41">
    <w:abstractNumId w:val="17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ED"/>
    <w:rsid w:val="00001A4D"/>
    <w:rsid w:val="00005710"/>
    <w:rsid w:val="00023C51"/>
    <w:rsid w:val="00032AE3"/>
    <w:rsid w:val="00035AA4"/>
    <w:rsid w:val="00035F92"/>
    <w:rsid w:val="0005285D"/>
    <w:rsid w:val="000709B6"/>
    <w:rsid w:val="000832CD"/>
    <w:rsid w:val="00090976"/>
    <w:rsid w:val="000B5D64"/>
    <w:rsid w:val="000C1869"/>
    <w:rsid w:val="000C42FC"/>
    <w:rsid w:val="000C6AB8"/>
    <w:rsid w:val="000D1A12"/>
    <w:rsid w:val="000D6593"/>
    <w:rsid w:val="000E0AFA"/>
    <w:rsid w:val="000E4DC9"/>
    <w:rsid w:val="00100698"/>
    <w:rsid w:val="00102E8E"/>
    <w:rsid w:val="0010377A"/>
    <w:rsid w:val="001070F4"/>
    <w:rsid w:val="00112ED7"/>
    <w:rsid w:val="00120AE7"/>
    <w:rsid w:val="00132121"/>
    <w:rsid w:val="001331ED"/>
    <w:rsid w:val="00137AF1"/>
    <w:rsid w:val="0014450F"/>
    <w:rsid w:val="00155D3C"/>
    <w:rsid w:val="00174184"/>
    <w:rsid w:val="00193265"/>
    <w:rsid w:val="00193BC8"/>
    <w:rsid w:val="001A1D9B"/>
    <w:rsid w:val="001B1FF3"/>
    <w:rsid w:val="001B239A"/>
    <w:rsid w:val="001B3032"/>
    <w:rsid w:val="001C7CDA"/>
    <w:rsid w:val="001E4070"/>
    <w:rsid w:val="001E7792"/>
    <w:rsid w:val="001F30FE"/>
    <w:rsid w:val="00200ECA"/>
    <w:rsid w:val="00203E8B"/>
    <w:rsid w:val="0021259F"/>
    <w:rsid w:val="0022017D"/>
    <w:rsid w:val="002275CC"/>
    <w:rsid w:val="002335EA"/>
    <w:rsid w:val="002406D4"/>
    <w:rsid w:val="00241763"/>
    <w:rsid w:val="002658F3"/>
    <w:rsid w:val="00266799"/>
    <w:rsid w:val="00280F37"/>
    <w:rsid w:val="00284A15"/>
    <w:rsid w:val="002A4B83"/>
    <w:rsid w:val="002D1BAA"/>
    <w:rsid w:val="002E070D"/>
    <w:rsid w:val="003005CF"/>
    <w:rsid w:val="00305B8D"/>
    <w:rsid w:val="00313501"/>
    <w:rsid w:val="0033688A"/>
    <w:rsid w:val="0035051A"/>
    <w:rsid w:val="00351A43"/>
    <w:rsid w:val="00364D04"/>
    <w:rsid w:val="003A23A8"/>
    <w:rsid w:val="003A55E1"/>
    <w:rsid w:val="003B0928"/>
    <w:rsid w:val="003B1DC9"/>
    <w:rsid w:val="003B40E4"/>
    <w:rsid w:val="003B6FA7"/>
    <w:rsid w:val="003D3D48"/>
    <w:rsid w:val="003D3F51"/>
    <w:rsid w:val="003D4202"/>
    <w:rsid w:val="003D79EA"/>
    <w:rsid w:val="003F1C70"/>
    <w:rsid w:val="00400DB6"/>
    <w:rsid w:val="0040126E"/>
    <w:rsid w:val="00434E4F"/>
    <w:rsid w:val="00435FED"/>
    <w:rsid w:val="004463F9"/>
    <w:rsid w:val="00455EDD"/>
    <w:rsid w:val="00471A9F"/>
    <w:rsid w:val="00487B95"/>
    <w:rsid w:val="004A3111"/>
    <w:rsid w:val="004B0DAF"/>
    <w:rsid w:val="004B6ED9"/>
    <w:rsid w:val="004E24B2"/>
    <w:rsid w:val="004E6B5A"/>
    <w:rsid w:val="004F37FA"/>
    <w:rsid w:val="00506F8E"/>
    <w:rsid w:val="00524ED4"/>
    <w:rsid w:val="00524F94"/>
    <w:rsid w:val="00527252"/>
    <w:rsid w:val="00530626"/>
    <w:rsid w:val="00536309"/>
    <w:rsid w:val="00557659"/>
    <w:rsid w:val="0056451D"/>
    <w:rsid w:val="005673DF"/>
    <w:rsid w:val="005765BE"/>
    <w:rsid w:val="00577254"/>
    <w:rsid w:val="0058048C"/>
    <w:rsid w:val="005906A8"/>
    <w:rsid w:val="005A0CC1"/>
    <w:rsid w:val="005B0A49"/>
    <w:rsid w:val="005B2A38"/>
    <w:rsid w:val="005B4E53"/>
    <w:rsid w:val="005C7ECF"/>
    <w:rsid w:val="005D1BE1"/>
    <w:rsid w:val="005D4549"/>
    <w:rsid w:val="005E4539"/>
    <w:rsid w:val="005F3CDA"/>
    <w:rsid w:val="00611CED"/>
    <w:rsid w:val="0061427C"/>
    <w:rsid w:val="0062332E"/>
    <w:rsid w:val="0062784D"/>
    <w:rsid w:val="0063661C"/>
    <w:rsid w:val="00637FBA"/>
    <w:rsid w:val="00651BC4"/>
    <w:rsid w:val="006550E0"/>
    <w:rsid w:val="00670590"/>
    <w:rsid w:val="00687E4E"/>
    <w:rsid w:val="00690956"/>
    <w:rsid w:val="006A75E8"/>
    <w:rsid w:val="006C2CC1"/>
    <w:rsid w:val="006E52C8"/>
    <w:rsid w:val="006F5C6E"/>
    <w:rsid w:val="00702216"/>
    <w:rsid w:val="00704BA3"/>
    <w:rsid w:val="00716743"/>
    <w:rsid w:val="007446D7"/>
    <w:rsid w:val="00747AA8"/>
    <w:rsid w:val="00752568"/>
    <w:rsid w:val="00752D6F"/>
    <w:rsid w:val="00753FD6"/>
    <w:rsid w:val="00755F99"/>
    <w:rsid w:val="007607EF"/>
    <w:rsid w:val="00765128"/>
    <w:rsid w:val="00767388"/>
    <w:rsid w:val="0078135C"/>
    <w:rsid w:val="00787461"/>
    <w:rsid w:val="00787CED"/>
    <w:rsid w:val="00794738"/>
    <w:rsid w:val="00795E5A"/>
    <w:rsid w:val="007A18F2"/>
    <w:rsid w:val="007A5C28"/>
    <w:rsid w:val="007B4E76"/>
    <w:rsid w:val="007B67BD"/>
    <w:rsid w:val="007C5D42"/>
    <w:rsid w:val="007C7D65"/>
    <w:rsid w:val="007D0245"/>
    <w:rsid w:val="007D28E5"/>
    <w:rsid w:val="007F0428"/>
    <w:rsid w:val="007F595C"/>
    <w:rsid w:val="00805288"/>
    <w:rsid w:val="00810A97"/>
    <w:rsid w:val="0081259A"/>
    <w:rsid w:val="00816D43"/>
    <w:rsid w:val="008170E9"/>
    <w:rsid w:val="00827660"/>
    <w:rsid w:val="0084662F"/>
    <w:rsid w:val="00850BFB"/>
    <w:rsid w:val="00853DF1"/>
    <w:rsid w:val="00857CE6"/>
    <w:rsid w:val="0086149D"/>
    <w:rsid w:val="008847E7"/>
    <w:rsid w:val="008867A3"/>
    <w:rsid w:val="008935DD"/>
    <w:rsid w:val="008A074A"/>
    <w:rsid w:val="008A0EC8"/>
    <w:rsid w:val="008A46AD"/>
    <w:rsid w:val="008A55DF"/>
    <w:rsid w:val="008B2733"/>
    <w:rsid w:val="008B443A"/>
    <w:rsid w:val="008D006E"/>
    <w:rsid w:val="008D60FE"/>
    <w:rsid w:val="008E17D7"/>
    <w:rsid w:val="008F0DDB"/>
    <w:rsid w:val="008F535B"/>
    <w:rsid w:val="0091432D"/>
    <w:rsid w:val="00923F4E"/>
    <w:rsid w:val="00966B1E"/>
    <w:rsid w:val="00966ED5"/>
    <w:rsid w:val="00984CB4"/>
    <w:rsid w:val="00987282"/>
    <w:rsid w:val="0099495A"/>
    <w:rsid w:val="009A077C"/>
    <w:rsid w:val="009A452A"/>
    <w:rsid w:val="009A6440"/>
    <w:rsid w:val="009B696A"/>
    <w:rsid w:val="009C66BB"/>
    <w:rsid w:val="009C6E29"/>
    <w:rsid w:val="009D55BC"/>
    <w:rsid w:val="009D59EF"/>
    <w:rsid w:val="009E2A55"/>
    <w:rsid w:val="009E3813"/>
    <w:rsid w:val="009E3B76"/>
    <w:rsid w:val="00A07B84"/>
    <w:rsid w:val="00A14B4B"/>
    <w:rsid w:val="00A36C45"/>
    <w:rsid w:val="00A37599"/>
    <w:rsid w:val="00A37FFC"/>
    <w:rsid w:val="00A41A4B"/>
    <w:rsid w:val="00A46CEF"/>
    <w:rsid w:val="00A54CA4"/>
    <w:rsid w:val="00A55086"/>
    <w:rsid w:val="00A55A68"/>
    <w:rsid w:val="00A63F81"/>
    <w:rsid w:val="00A81ACB"/>
    <w:rsid w:val="00A82670"/>
    <w:rsid w:val="00AB4047"/>
    <w:rsid w:val="00AB5D6E"/>
    <w:rsid w:val="00AB6944"/>
    <w:rsid w:val="00AC25C2"/>
    <w:rsid w:val="00AD18B7"/>
    <w:rsid w:val="00AD740F"/>
    <w:rsid w:val="00AE753F"/>
    <w:rsid w:val="00B008C4"/>
    <w:rsid w:val="00B03B93"/>
    <w:rsid w:val="00B23C82"/>
    <w:rsid w:val="00B2571F"/>
    <w:rsid w:val="00B31440"/>
    <w:rsid w:val="00B52F74"/>
    <w:rsid w:val="00B53EC2"/>
    <w:rsid w:val="00B631DF"/>
    <w:rsid w:val="00B63CB2"/>
    <w:rsid w:val="00B7070F"/>
    <w:rsid w:val="00B81953"/>
    <w:rsid w:val="00B83AE4"/>
    <w:rsid w:val="00B94D9B"/>
    <w:rsid w:val="00BA1EFC"/>
    <w:rsid w:val="00BA49FD"/>
    <w:rsid w:val="00BB2B41"/>
    <w:rsid w:val="00BB4385"/>
    <w:rsid w:val="00BB6F39"/>
    <w:rsid w:val="00BC16CF"/>
    <w:rsid w:val="00BD255E"/>
    <w:rsid w:val="00BF0B04"/>
    <w:rsid w:val="00C115E3"/>
    <w:rsid w:val="00C351DC"/>
    <w:rsid w:val="00C630AE"/>
    <w:rsid w:val="00C840E2"/>
    <w:rsid w:val="00C9621D"/>
    <w:rsid w:val="00CB6027"/>
    <w:rsid w:val="00CD77CF"/>
    <w:rsid w:val="00D3063F"/>
    <w:rsid w:val="00D36C34"/>
    <w:rsid w:val="00D55297"/>
    <w:rsid w:val="00D70412"/>
    <w:rsid w:val="00D74069"/>
    <w:rsid w:val="00D91E81"/>
    <w:rsid w:val="00D97D62"/>
    <w:rsid w:val="00DA0135"/>
    <w:rsid w:val="00DA7BFE"/>
    <w:rsid w:val="00DB2F49"/>
    <w:rsid w:val="00DB7ECC"/>
    <w:rsid w:val="00DC1311"/>
    <w:rsid w:val="00DF655F"/>
    <w:rsid w:val="00E00CA8"/>
    <w:rsid w:val="00E2196E"/>
    <w:rsid w:val="00E34B8B"/>
    <w:rsid w:val="00E42D3B"/>
    <w:rsid w:val="00E47914"/>
    <w:rsid w:val="00E52024"/>
    <w:rsid w:val="00E55556"/>
    <w:rsid w:val="00E671B0"/>
    <w:rsid w:val="00E70CC4"/>
    <w:rsid w:val="00E711F2"/>
    <w:rsid w:val="00E7317F"/>
    <w:rsid w:val="00E905FF"/>
    <w:rsid w:val="00E915FE"/>
    <w:rsid w:val="00E96244"/>
    <w:rsid w:val="00EE7033"/>
    <w:rsid w:val="00F16ED1"/>
    <w:rsid w:val="00F27E7D"/>
    <w:rsid w:val="00F303DE"/>
    <w:rsid w:val="00F43770"/>
    <w:rsid w:val="00F72A4F"/>
    <w:rsid w:val="00F93749"/>
    <w:rsid w:val="00F97EE3"/>
    <w:rsid w:val="00FA1B5E"/>
    <w:rsid w:val="00FA5F19"/>
    <w:rsid w:val="00FB348F"/>
    <w:rsid w:val="00FB7958"/>
    <w:rsid w:val="00FC29FA"/>
    <w:rsid w:val="00FC678C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5B87C6"/>
  <w15:chartTrackingRefBased/>
  <w15:docId w15:val="{70B019B4-6CB4-4C47-8240-05E3FA31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B6027"/>
    <w:pPr>
      <w:spacing w:after="60" w:line="280" w:lineRule="atLeast"/>
    </w:pPr>
    <w:rPr>
      <w:rFonts w:eastAsia="Times New Roman" w:cs="Arial"/>
      <w:spacing w:val="2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9D59EF"/>
    <w:pPr>
      <w:keepNext/>
      <w:keepLines/>
      <w:numPr>
        <w:numId w:val="19"/>
      </w:numPr>
      <w:tabs>
        <w:tab w:val="clear" w:pos="432"/>
        <w:tab w:val="left" w:pos="709"/>
      </w:tabs>
      <w:spacing w:before="260" w:after="240" w:line="340" w:lineRule="atLeast"/>
      <w:ind w:left="851" w:hanging="851"/>
      <w:outlineLvl w:val="0"/>
    </w:pPr>
    <w:rPr>
      <w:rFonts w:ascii="Calibri" w:hAnsi="Calibri"/>
      <w:b/>
      <w:spacing w:val="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9D59EF"/>
    <w:pPr>
      <w:numPr>
        <w:ilvl w:val="1"/>
      </w:numPr>
      <w:spacing w:before="240" w:after="160" w:line="300" w:lineRule="atLeast"/>
      <w:ind w:left="578" w:hanging="578"/>
      <w:outlineLvl w:val="1"/>
    </w:pPr>
    <w:rPr>
      <w:bCs/>
      <w:spacing w:val="4"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794738"/>
    <w:pPr>
      <w:numPr>
        <w:ilvl w:val="0"/>
        <w:numId w:val="0"/>
      </w:numPr>
      <w:tabs>
        <w:tab w:val="clear" w:pos="709"/>
      </w:tabs>
      <w:spacing w:line="240" w:lineRule="auto"/>
      <w:ind w:left="720" w:hanging="720"/>
      <w:outlineLvl w:val="2"/>
    </w:pPr>
    <w:rPr>
      <w:b w:val="0"/>
      <w:sz w:val="24"/>
      <w:szCs w:val="26"/>
    </w:rPr>
  </w:style>
  <w:style w:type="paragraph" w:styleId="berschrift4">
    <w:name w:val="heading 4"/>
    <w:basedOn w:val="berschrift3"/>
    <w:next w:val="Standard"/>
    <w:link w:val="berschrift4Zchn"/>
    <w:autoRedefine/>
    <w:qFormat/>
    <w:rsid w:val="00DA7BFE"/>
    <w:pPr>
      <w:numPr>
        <w:ilvl w:val="3"/>
      </w:numPr>
      <w:tabs>
        <w:tab w:val="left" w:pos="1077"/>
      </w:tabs>
      <w:spacing w:before="360"/>
      <w:ind w:left="862" w:hanging="862"/>
      <w:outlineLvl w:val="3"/>
    </w:pPr>
    <w:rPr>
      <w:spacing w:val="2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D60FE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D60FE"/>
    <w:pPr>
      <w:spacing w:before="24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D60FE"/>
    <w:pPr>
      <w:spacing w:before="240"/>
      <w:outlineLvl w:val="6"/>
    </w:pPr>
    <w:rPr>
      <w:rFonts w:ascii="Calibri" w:hAnsi="Calibri" w:cs="Times New Roman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D60FE"/>
    <w:pPr>
      <w:spacing w:before="240"/>
      <w:outlineLvl w:val="7"/>
    </w:pPr>
    <w:rPr>
      <w:rFonts w:ascii="Calibri" w:hAnsi="Calibri" w:cs="Times New Roman"/>
      <w:i/>
      <w:iCs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D60FE"/>
    <w:pPr>
      <w:spacing w:before="240"/>
      <w:outlineLvl w:val="8"/>
    </w:pPr>
    <w:rPr>
      <w:rFonts w:ascii="Cambria" w:hAnsi="Cambria" w:cs="Times New Roman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D59EF"/>
    <w:rPr>
      <w:rFonts w:ascii="Calibri" w:eastAsia="Times New Roman" w:hAnsi="Calibri" w:cs="Arial"/>
      <w:b/>
      <w:spacing w:val="8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D59EF"/>
    <w:rPr>
      <w:rFonts w:ascii="Calibri" w:eastAsia="Times New Roman" w:hAnsi="Calibri" w:cs="Arial"/>
      <w:b/>
      <w:bCs/>
      <w:spacing w:val="4"/>
      <w:sz w:val="28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794738"/>
    <w:rPr>
      <w:rFonts w:ascii="Calibri" w:eastAsia="Times New Roman" w:hAnsi="Calibri" w:cs="Arial"/>
      <w:bCs/>
      <w:spacing w:val="4"/>
      <w:sz w:val="24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A7BFE"/>
    <w:rPr>
      <w:rFonts w:ascii="Calibri" w:eastAsia="Times New Roman" w:hAnsi="Calibri" w:cs="Arial"/>
      <w:b/>
      <w:bCs/>
      <w:spacing w:val="2"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8D60FE"/>
    <w:rPr>
      <w:rFonts w:ascii="Calibri" w:eastAsia="Times New Roman" w:hAnsi="Calibri" w:cs="Times New Roman"/>
      <w:b/>
      <w:bCs/>
      <w:i/>
      <w:iCs/>
      <w:spacing w:val="2"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8D60FE"/>
    <w:rPr>
      <w:rFonts w:ascii="Calibri" w:eastAsia="Times New Roman" w:hAnsi="Calibri" w:cs="Times New Roman"/>
      <w:b/>
      <w:bCs/>
      <w:spacing w:val="2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8D60FE"/>
    <w:rPr>
      <w:rFonts w:ascii="Calibri" w:eastAsia="Times New Roman" w:hAnsi="Calibri" w:cs="Times New Roman"/>
      <w:spacing w:val="2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8D60FE"/>
    <w:rPr>
      <w:rFonts w:ascii="Calibri" w:eastAsia="Times New Roman" w:hAnsi="Calibri" w:cs="Times New Roman"/>
      <w:i/>
      <w:iCs/>
      <w:spacing w:val="2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8D60FE"/>
    <w:rPr>
      <w:rFonts w:ascii="Cambria" w:eastAsia="Times New Roman" w:hAnsi="Cambria" w:cs="Times New Roman"/>
      <w:spacing w:val="2"/>
      <w:lang w:eastAsia="de-DE"/>
    </w:rPr>
  </w:style>
  <w:style w:type="paragraph" w:styleId="Fuzeile">
    <w:name w:val="footer"/>
    <w:basedOn w:val="Standard"/>
    <w:link w:val="FuzeileZchn"/>
    <w:qFormat/>
    <w:rsid w:val="008D60FE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8D60FE"/>
    <w:rPr>
      <w:rFonts w:ascii="Arial" w:eastAsia="Times New Roman" w:hAnsi="Arial" w:cs="Arial"/>
      <w:noProof/>
      <w:snapToGrid w:val="0"/>
      <w:spacing w:val="2"/>
      <w:sz w:val="14"/>
      <w:szCs w:val="20"/>
      <w:lang w:eastAsia="de-DE"/>
    </w:rPr>
  </w:style>
  <w:style w:type="paragraph" w:styleId="Kopfzeile">
    <w:name w:val="header"/>
    <w:basedOn w:val="Standard"/>
    <w:link w:val="KopfzeileZchn"/>
    <w:qFormat/>
    <w:rsid w:val="008D60FE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8D60FE"/>
    <w:rPr>
      <w:rFonts w:ascii="Arial" w:eastAsia="Times New Roman" w:hAnsi="Arial" w:cs="Arial"/>
      <w:spacing w:val="2"/>
      <w:sz w:val="14"/>
      <w:szCs w:val="20"/>
      <w:lang w:eastAsia="de-DE"/>
    </w:rPr>
  </w:style>
  <w:style w:type="character" w:customStyle="1" w:styleId="Quellcode">
    <w:name w:val="Quellcode"/>
    <w:rsid w:val="008D60FE"/>
    <w:rPr>
      <w:rFonts w:ascii="Courier New" w:hAnsi="Courier New"/>
      <w:noProof/>
      <w:sz w:val="14"/>
    </w:rPr>
  </w:style>
  <w:style w:type="paragraph" w:styleId="Titel">
    <w:name w:val="Title"/>
    <w:basedOn w:val="Standard"/>
    <w:next w:val="Standard"/>
    <w:link w:val="TitelZchn"/>
    <w:qFormat/>
    <w:rsid w:val="00B631DF"/>
    <w:pPr>
      <w:spacing w:after="260" w:line="380" w:lineRule="atLeast"/>
    </w:pPr>
    <w:rPr>
      <w:b/>
      <w:spacing w:val="8"/>
      <w:sz w:val="40"/>
    </w:rPr>
  </w:style>
  <w:style w:type="character" w:customStyle="1" w:styleId="TitelZchn">
    <w:name w:val="Titel Zchn"/>
    <w:basedOn w:val="Absatz-Standardschriftart"/>
    <w:link w:val="Titel"/>
    <w:rsid w:val="00B631DF"/>
    <w:rPr>
      <w:rFonts w:eastAsia="Times New Roman" w:cs="Arial"/>
      <w:b/>
      <w:spacing w:val="8"/>
      <w:sz w:val="40"/>
      <w:szCs w:val="20"/>
      <w:lang w:eastAsia="de-DE"/>
    </w:rPr>
  </w:style>
  <w:style w:type="paragraph" w:customStyle="1" w:styleId="Versteckt">
    <w:name w:val="Versteckt"/>
    <w:basedOn w:val="Standard"/>
    <w:rsid w:val="008D60FE"/>
    <w:rPr>
      <w:vanish/>
      <w:color w:val="339966"/>
    </w:rPr>
  </w:style>
  <w:style w:type="paragraph" w:styleId="Verzeichnis1">
    <w:name w:val="toc 1"/>
    <w:basedOn w:val="Standard"/>
    <w:next w:val="Standard"/>
    <w:autoRedefine/>
    <w:uiPriority w:val="39"/>
    <w:rsid w:val="008D60FE"/>
    <w:pPr>
      <w:keepNext/>
      <w:keepLines/>
      <w:tabs>
        <w:tab w:val="left" w:pos="567"/>
        <w:tab w:val="left" w:pos="600"/>
        <w:tab w:val="right" w:leader="dot" w:pos="9267"/>
      </w:tabs>
    </w:pPr>
    <w:rPr>
      <w:noProof/>
    </w:rPr>
  </w:style>
  <w:style w:type="paragraph" w:styleId="Verzeichnis2">
    <w:name w:val="toc 2"/>
    <w:basedOn w:val="Verzeichnis1"/>
    <w:next w:val="Standard"/>
    <w:autoRedefine/>
    <w:uiPriority w:val="39"/>
    <w:rsid w:val="008D60FE"/>
    <w:pPr>
      <w:tabs>
        <w:tab w:val="left" w:pos="800"/>
      </w:tabs>
      <w:ind w:left="284"/>
    </w:pPr>
  </w:style>
  <w:style w:type="paragraph" w:styleId="Verzeichnis3">
    <w:name w:val="toc 3"/>
    <w:basedOn w:val="Verzeichnis2"/>
    <w:next w:val="Standard"/>
    <w:autoRedefine/>
    <w:uiPriority w:val="39"/>
    <w:rsid w:val="008D60FE"/>
    <w:pPr>
      <w:tabs>
        <w:tab w:val="clear" w:pos="567"/>
        <w:tab w:val="clear" w:pos="600"/>
        <w:tab w:val="clear" w:pos="800"/>
        <w:tab w:val="left" w:pos="1260"/>
      </w:tabs>
      <w:ind w:left="454"/>
    </w:pPr>
  </w:style>
  <w:style w:type="paragraph" w:styleId="Verzeichnis4">
    <w:name w:val="toc 4"/>
    <w:basedOn w:val="Verzeichnis3"/>
    <w:next w:val="Standard"/>
    <w:autoRedefine/>
    <w:semiHidden/>
    <w:rsid w:val="008D60FE"/>
    <w:pPr>
      <w:ind w:left="624"/>
    </w:pPr>
  </w:style>
  <w:style w:type="character" w:styleId="Hyperlink">
    <w:name w:val="Hyperlink"/>
    <w:basedOn w:val="Absatz-Standardschriftart"/>
    <w:uiPriority w:val="99"/>
    <w:rsid w:val="008D60FE"/>
    <w:rPr>
      <w:color w:val="0000FF"/>
      <w:u w:val="single"/>
    </w:rPr>
  </w:style>
  <w:style w:type="paragraph" w:styleId="Abbildungsverzeichnis">
    <w:name w:val="table of figures"/>
    <w:basedOn w:val="Standard"/>
    <w:next w:val="Standard"/>
    <w:autoRedefine/>
    <w:semiHidden/>
    <w:rsid w:val="008D60FE"/>
    <w:pPr>
      <w:keepNext/>
      <w:keepLines/>
    </w:pPr>
  </w:style>
  <w:style w:type="paragraph" w:styleId="Beschriftung">
    <w:name w:val="caption"/>
    <w:basedOn w:val="Standard"/>
    <w:next w:val="Standard"/>
    <w:rsid w:val="008D60FE"/>
    <w:rPr>
      <w:b/>
      <w:bCs/>
    </w:rPr>
  </w:style>
  <w:style w:type="paragraph" w:customStyle="1" w:styleId="Inhaltsverzeichnisberschrift">
    <w:name w:val="Inhaltsverzeichnis_Überschrift"/>
    <w:basedOn w:val="berschrift1"/>
    <w:next w:val="Standard"/>
    <w:autoRedefine/>
    <w:rsid w:val="008D60FE"/>
    <w:pPr>
      <w:numPr>
        <w:numId w:val="0"/>
      </w:numPr>
      <w:tabs>
        <w:tab w:val="left" w:pos="454"/>
      </w:tabs>
      <w:outlineLvl w:val="9"/>
    </w:pPr>
  </w:style>
  <w:style w:type="numbering" w:styleId="111111">
    <w:name w:val="Outline List 2"/>
    <w:basedOn w:val="KeineListe"/>
    <w:rsid w:val="008D60FE"/>
    <w:pPr>
      <w:numPr>
        <w:numId w:val="20"/>
      </w:numPr>
    </w:pPr>
  </w:style>
  <w:style w:type="numbering" w:styleId="1ai">
    <w:name w:val="Outline List 1"/>
    <w:basedOn w:val="KeineListe"/>
    <w:rsid w:val="008D60FE"/>
    <w:pPr>
      <w:numPr>
        <w:numId w:val="21"/>
      </w:numPr>
    </w:pPr>
  </w:style>
  <w:style w:type="paragraph" w:styleId="Zitat">
    <w:name w:val="Quote"/>
    <w:basedOn w:val="Standard"/>
    <w:next w:val="Standard"/>
    <w:link w:val="ZitatZchn"/>
    <w:uiPriority w:val="29"/>
    <w:rsid w:val="008D60FE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8D60FE"/>
    <w:rPr>
      <w:rFonts w:ascii="Arial" w:eastAsia="Times New Roman" w:hAnsi="Arial" w:cs="Arial"/>
      <w:i/>
      <w:iCs/>
      <w:color w:val="000000"/>
      <w:spacing w:val="2"/>
      <w:sz w:val="20"/>
      <w:szCs w:val="20"/>
      <w:lang w:eastAsia="de-DE"/>
    </w:rPr>
  </w:style>
  <w:style w:type="paragraph" w:styleId="Anrede">
    <w:name w:val="Salutation"/>
    <w:basedOn w:val="Standard"/>
    <w:next w:val="Standard"/>
    <w:link w:val="AnredeZchn"/>
    <w:rsid w:val="008D60FE"/>
  </w:style>
  <w:style w:type="character" w:customStyle="1" w:styleId="AnredeZchn">
    <w:name w:val="Anrede Zchn"/>
    <w:basedOn w:val="Absatz-Standardschriftart"/>
    <w:link w:val="Anrede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numbering" w:styleId="ArtikelAbschnitt">
    <w:name w:val="Outline List 3"/>
    <w:basedOn w:val="KeineListe"/>
    <w:rsid w:val="008D60FE"/>
    <w:pPr>
      <w:numPr>
        <w:numId w:val="22"/>
      </w:numPr>
    </w:pPr>
  </w:style>
  <w:style w:type="paragraph" w:styleId="Aufzhlungszeichen">
    <w:name w:val="List Bullet"/>
    <w:basedOn w:val="Standard"/>
    <w:rsid w:val="008D60FE"/>
    <w:pPr>
      <w:numPr>
        <w:numId w:val="1"/>
      </w:numPr>
      <w:contextualSpacing/>
    </w:pPr>
  </w:style>
  <w:style w:type="paragraph" w:styleId="Aufzhlungszeichen2">
    <w:name w:val="List Bullet 2"/>
    <w:basedOn w:val="Standard"/>
    <w:rsid w:val="008D60FE"/>
    <w:pPr>
      <w:numPr>
        <w:numId w:val="2"/>
      </w:numPr>
      <w:contextualSpacing/>
    </w:pPr>
  </w:style>
  <w:style w:type="paragraph" w:styleId="Aufzhlungszeichen3">
    <w:name w:val="List Bullet 3"/>
    <w:basedOn w:val="Standard"/>
    <w:rsid w:val="008D60FE"/>
    <w:pPr>
      <w:numPr>
        <w:numId w:val="3"/>
      </w:numPr>
      <w:contextualSpacing/>
    </w:pPr>
  </w:style>
  <w:style w:type="paragraph" w:styleId="Aufzhlungszeichen4">
    <w:name w:val="List Bullet 4"/>
    <w:basedOn w:val="Standard"/>
    <w:rsid w:val="008D60FE"/>
    <w:pPr>
      <w:numPr>
        <w:numId w:val="4"/>
      </w:numPr>
      <w:contextualSpacing/>
    </w:pPr>
  </w:style>
  <w:style w:type="paragraph" w:styleId="Aufzhlungszeichen5">
    <w:name w:val="List Bullet 5"/>
    <w:basedOn w:val="Standard"/>
    <w:rsid w:val="008D60FE"/>
    <w:pPr>
      <w:numPr>
        <w:numId w:val="5"/>
      </w:numPr>
      <w:contextualSpacing/>
    </w:pPr>
  </w:style>
  <w:style w:type="character" w:styleId="BesuchterLink">
    <w:name w:val="FollowedHyperlink"/>
    <w:basedOn w:val="Absatz-Standardschriftart"/>
    <w:rsid w:val="008D60FE"/>
    <w:rPr>
      <w:color w:val="800080"/>
      <w:u w:val="single"/>
    </w:rPr>
  </w:style>
  <w:style w:type="paragraph" w:styleId="Blocktext">
    <w:name w:val="Block Text"/>
    <w:basedOn w:val="Standard"/>
    <w:rsid w:val="008D60FE"/>
    <w:pPr>
      <w:ind w:left="1440" w:right="1440"/>
    </w:pPr>
  </w:style>
  <w:style w:type="character" w:styleId="Buchtitel">
    <w:name w:val="Book Title"/>
    <w:basedOn w:val="Absatz-Standardschriftart"/>
    <w:uiPriority w:val="33"/>
    <w:rsid w:val="008D60FE"/>
    <w:rPr>
      <w:b/>
      <w:bCs/>
      <w:smallCaps/>
      <w:spacing w:val="5"/>
    </w:rPr>
  </w:style>
  <w:style w:type="paragraph" w:styleId="Datum">
    <w:name w:val="Date"/>
    <w:basedOn w:val="Standard"/>
    <w:next w:val="Standard"/>
    <w:link w:val="DatumZchn"/>
    <w:rsid w:val="008D60FE"/>
  </w:style>
  <w:style w:type="character" w:customStyle="1" w:styleId="DatumZchn">
    <w:name w:val="Datum Zchn"/>
    <w:basedOn w:val="Absatz-Standardschriftart"/>
    <w:link w:val="Datum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Dokumentstruktur">
    <w:name w:val="Document Map"/>
    <w:basedOn w:val="Standard"/>
    <w:link w:val="DokumentstrukturZchn"/>
    <w:rsid w:val="008D60FE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table" w:customStyle="1" w:styleId="DunkleListe1">
    <w:name w:val="Dunkle Liste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unkleListe-Akzent1">
    <w:name w:val="Dark List Accent 1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unkleListe-Akzent2">
    <w:name w:val="Dark List Accent 2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unkleListe-Akzent3">
    <w:name w:val="Dark List Accent 3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unkleListe-Akzent4">
    <w:name w:val="Dark List Accent 4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unkleListe-Akzent5">
    <w:name w:val="Dark List Accent 5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unkleListe-Akzent6">
    <w:name w:val="Dark List Accent 6"/>
    <w:basedOn w:val="NormaleTabelle"/>
    <w:uiPriority w:val="70"/>
    <w:rsid w:val="008D60F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-Signatur">
    <w:name w:val="E-mail Signature"/>
    <w:basedOn w:val="Standard"/>
    <w:link w:val="E-Mail-SignaturZchn"/>
    <w:rsid w:val="008D60FE"/>
  </w:style>
  <w:style w:type="character" w:customStyle="1" w:styleId="E-Mail-SignaturZchn">
    <w:name w:val="E-Mail-Signatur Zchn"/>
    <w:basedOn w:val="Absatz-Standardschriftart"/>
    <w:link w:val="E-Mail-Signatu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Endnotentext">
    <w:name w:val="endnote text"/>
    <w:basedOn w:val="Standard"/>
    <w:link w:val="EndnotentextZchn"/>
    <w:rsid w:val="008D60FE"/>
  </w:style>
  <w:style w:type="character" w:customStyle="1" w:styleId="EndnotentextZchn">
    <w:name w:val="Endnotentext Zchn"/>
    <w:basedOn w:val="Absatz-Standardschriftart"/>
    <w:link w:val="End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Endnotenzeichen">
    <w:name w:val="endnote reference"/>
    <w:basedOn w:val="Absatz-Standardschriftart"/>
    <w:rsid w:val="008D60FE"/>
    <w:rPr>
      <w:vertAlign w:val="superscript"/>
    </w:rPr>
  </w:style>
  <w:style w:type="table" w:customStyle="1" w:styleId="FarbigeListe1">
    <w:name w:val="Farbige Liste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FarbigeListe-Akzent1">
    <w:name w:val="Colorful List Accent 1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FarbigeListe-Akzent2">
    <w:name w:val="Colorful List Accent 2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FarbigeListe-Akzent3">
    <w:name w:val="Colorful List Accent 3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FarbigeListe-Akzent4">
    <w:name w:val="Colorful List Accent 4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FarbigeListe-Akzent5">
    <w:name w:val="Colorful List Accent 5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FarbigeListe-Akzent6">
    <w:name w:val="Colorful List Accent 6"/>
    <w:basedOn w:val="NormaleTabelle"/>
    <w:uiPriority w:val="72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FarbigeSchattierung1">
    <w:name w:val="Farbige Schattierung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1">
    <w:name w:val="Colorful Shading Accent 1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2">
    <w:name w:val="Colorful Shading Accent 2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3">
    <w:name w:val="Colorful Shading Accent 3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FarbigeSchattierung-Akzent4">
    <w:name w:val="Colorful Shading Accent 4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5">
    <w:name w:val="Colorful Shading Accent 5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FarbigeSchattierung-Akzent6">
    <w:name w:val="Colorful Shading Accent 6"/>
    <w:basedOn w:val="NormaleTabelle"/>
    <w:uiPriority w:val="71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FarbigesRaster1">
    <w:name w:val="Farbiges Raster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FarbigesRaster-Akzent1">
    <w:name w:val="Colorful Grid Accent 1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FarbigesRaster-Akzent2">
    <w:name w:val="Colorful Grid Accent 2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FarbigesRaster-Akzent3">
    <w:name w:val="Colorful Grid Accent 3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FarbigesRaster-Akzent4">
    <w:name w:val="Colorful Grid Accent 4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FarbigesRaster-Akzent5">
    <w:name w:val="Colorful Grid Accent 5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FarbigesRaster-Akzent6">
    <w:name w:val="Colorful Grid Accent 6"/>
    <w:basedOn w:val="NormaleTabelle"/>
    <w:uiPriority w:val="73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Fett">
    <w:name w:val="Strong"/>
    <w:basedOn w:val="Absatz-Standardschriftart"/>
    <w:rsid w:val="008D60FE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8D60FE"/>
  </w:style>
  <w:style w:type="character" w:customStyle="1" w:styleId="Fu-EndnotenberschriftZchn">
    <w:name w:val="Fuß/-Endnotenüberschrift Zchn"/>
    <w:basedOn w:val="Absatz-Standardschriftart"/>
    <w:link w:val="Fu-Endnotenb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rsid w:val="008D60FE"/>
  </w:style>
  <w:style w:type="character" w:customStyle="1" w:styleId="FunotentextZchn">
    <w:name w:val="Fußnotentext Zchn"/>
    <w:basedOn w:val="Absatz-Standardschriftart"/>
    <w:link w:val="Funoten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character" w:styleId="Funotenzeichen">
    <w:name w:val="footnote reference"/>
    <w:basedOn w:val="Absatz-Standardschriftart"/>
    <w:rsid w:val="008D60FE"/>
    <w:rPr>
      <w:vertAlign w:val="superscript"/>
    </w:rPr>
  </w:style>
  <w:style w:type="paragraph" w:styleId="Gruformel">
    <w:name w:val="Closing"/>
    <w:basedOn w:val="Standard"/>
    <w:link w:val="GruformelZchn"/>
    <w:rsid w:val="008D60FE"/>
    <w:pPr>
      <w:ind w:left="4252"/>
    </w:pPr>
  </w:style>
  <w:style w:type="character" w:customStyle="1" w:styleId="GruformelZchn">
    <w:name w:val="Grußformel Zchn"/>
    <w:basedOn w:val="Absatz-Standardschriftart"/>
    <w:link w:val="Gruformel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HelleListe-Akzent2">
    <w:name w:val="Light List Accent 2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HelleListe-Akzent3">
    <w:name w:val="Light List Accent 3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HelleListe-Akzent4">
    <w:name w:val="Light List Accent 4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HelleListe-Akzent5">
    <w:name w:val="Light List Accent 5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61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65F91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chattierung-Akzent2">
    <w:name w:val="Light Shading Accent 2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943634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HelleSchattierung-Akzent3">
    <w:name w:val="Light Shading Accent 3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76923C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HelleSchattierung-Akzent4">
    <w:name w:val="Light Shading Accent 4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5F497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HelleSchattierung-Akzent5">
    <w:name w:val="Light Shading Accent 5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31849B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chattierung-Akzent6">
    <w:name w:val="Light Shading Accent 6"/>
    <w:basedOn w:val="NormaleTabelle"/>
    <w:uiPriority w:val="60"/>
    <w:rsid w:val="008D60FE"/>
    <w:pPr>
      <w:spacing w:after="0" w:line="240" w:lineRule="auto"/>
    </w:pPr>
    <w:rPr>
      <w:rFonts w:ascii="Times New Roman" w:eastAsia="Times New Roman" w:hAnsi="Times New Roman" w:cs="Times New Roman"/>
      <w:color w:val="E36C0A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HellesRaster1">
    <w:name w:val="Helles Raster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HellesRaster-Akzent2">
    <w:name w:val="Light Grid Accent 2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HellesRaster-Akzent3">
    <w:name w:val="Light Grid Accent 3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sRaster-Akzent4">
    <w:name w:val="Light Grid Accent 4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5">
    <w:name w:val="Light Grid Accent 5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HellesRaster-Akzent6">
    <w:name w:val="Light Grid Accent 6"/>
    <w:basedOn w:val="NormaleTabelle"/>
    <w:uiPriority w:val="62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character" w:styleId="Hervorhebung">
    <w:name w:val="Emphasis"/>
    <w:basedOn w:val="Absatz-Standardschriftart"/>
    <w:rsid w:val="008D60FE"/>
    <w:rPr>
      <w:i/>
      <w:iCs/>
    </w:rPr>
  </w:style>
  <w:style w:type="paragraph" w:styleId="HTMLAdresse">
    <w:name w:val="HTML Address"/>
    <w:basedOn w:val="Standard"/>
    <w:link w:val="HTMLAdresseZchn"/>
    <w:rsid w:val="008D60FE"/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8D60FE"/>
    <w:rPr>
      <w:rFonts w:ascii="Arial" w:eastAsia="Times New Roman" w:hAnsi="Arial" w:cs="Arial"/>
      <w:i/>
      <w:iCs/>
      <w:spacing w:val="2"/>
      <w:sz w:val="20"/>
      <w:szCs w:val="20"/>
      <w:lang w:eastAsia="de-DE"/>
    </w:rPr>
  </w:style>
  <w:style w:type="character" w:styleId="HTMLAkronym">
    <w:name w:val="HTML Acronym"/>
    <w:basedOn w:val="Absatz-Standardschriftart"/>
    <w:rsid w:val="008D60FE"/>
  </w:style>
  <w:style w:type="character" w:styleId="HTMLBeispiel">
    <w:name w:val="HTML Sample"/>
    <w:basedOn w:val="Absatz-Standardschriftart"/>
    <w:rsid w:val="008D60FE"/>
    <w:rPr>
      <w:rFonts w:ascii="Courier New" w:hAnsi="Courier New" w:cs="Courier New"/>
    </w:rPr>
  </w:style>
  <w:style w:type="character" w:styleId="HTMLCode">
    <w:name w:val="HTML Code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rsid w:val="008D60FE"/>
    <w:rPr>
      <w:i/>
      <w:iCs/>
    </w:rPr>
  </w:style>
  <w:style w:type="character" w:styleId="HTMLSchreibmaschine">
    <w:name w:val="HTML Typewriter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rsid w:val="008D60F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rsid w:val="008D60FE"/>
    <w:rPr>
      <w:i/>
      <w:iCs/>
    </w:rPr>
  </w:style>
  <w:style w:type="paragraph" w:styleId="HTMLVorformatiert">
    <w:name w:val="HTML Preformatted"/>
    <w:basedOn w:val="Standard"/>
    <w:link w:val="HTMLVorformatiertZchn"/>
    <w:rsid w:val="008D60FE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HTMLZitat">
    <w:name w:val="HTML Cite"/>
    <w:basedOn w:val="Absatz-Standardschriftart"/>
    <w:rsid w:val="008D60FE"/>
    <w:rPr>
      <w:i/>
      <w:iCs/>
    </w:rPr>
  </w:style>
  <w:style w:type="paragraph" w:styleId="Index1">
    <w:name w:val="index 1"/>
    <w:basedOn w:val="Standard"/>
    <w:next w:val="Standard"/>
    <w:autoRedefine/>
    <w:rsid w:val="008D60FE"/>
    <w:pPr>
      <w:ind w:left="180" w:hanging="180"/>
    </w:pPr>
  </w:style>
  <w:style w:type="paragraph" w:styleId="Index2">
    <w:name w:val="index 2"/>
    <w:basedOn w:val="Standard"/>
    <w:next w:val="Standard"/>
    <w:autoRedefine/>
    <w:rsid w:val="008D60FE"/>
    <w:pPr>
      <w:ind w:left="360" w:hanging="180"/>
    </w:pPr>
  </w:style>
  <w:style w:type="paragraph" w:styleId="Index3">
    <w:name w:val="index 3"/>
    <w:basedOn w:val="Standard"/>
    <w:next w:val="Standard"/>
    <w:autoRedefine/>
    <w:rsid w:val="008D60FE"/>
    <w:pPr>
      <w:ind w:left="540" w:hanging="180"/>
    </w:pPr>
  </w:style>
  <w:style w:type="paragraph" w:styleId="Index4">
    <w:name w:val="index 4"/>
    <w:basedOn w:val="Standard"/>
    <w:next w:val="Standard"/>
    <w:autoRedefine/>
    <w:rsid w:val="008D60FE"/>
    <w:pPr>
      <w:ind w:left="720" w:hanging="180"/>
    </w:pPr>
  </w:style>
  <w:style w:type="paragraph" w:styleId="Index5">
    <w:name w:val="index 5"/>
    <w:basedOn w:val="Standard"/>
    <w:next w:val="Standard"/>
    <w:autoRedefine/>
    <w:rsid w:val="008D60FE"/>
    <w:pPr>
      <w:ind w:left="900" w:hanging="180"/>
    </w:pPr>
  </w:style>
  <w:style w:type="paragraph" w:styleId="Index6">
    <w:name w:val="index 6"/>
    <w:basedOn w:val="Standard"/>
    <w:next w:val="Standard"/>
    <w:autoRedefine/>
    <w:rsid w:val="008D60FE"/>
    <w:pPr>
      <w:ind w:left="1080" w:hanging="180"/>
    </w:pPr>
  </w:style>
  <w:style w:type="paragraph" w:styleId="Index7">
    <w:name w:val="index 7"/>
    <w:basedOn w:val="Standard"/>
    <w:next w:val="Standard"/>
    <w:autoRedefine/>
    <w:rsid w:val="008D60FE"/>
    <w:pPr>
      <w:ind w:left="1260" w:hanging="180"/>
    </w:pPr>
  </w:style>
  <w:style w:type="paragraph" w:styleId="Index8">
    <w:name w:val="index 8"/>
    <w:basedOn w:val="Standard"/>
    <w:next w:val="Standard"/>
    <w:autoRedefine/>
    <w:rsid w:val="008D60FE"/>
    <w:pPr>
      <w:ind w:left="1440" w:hanging="180"/>
    </w:pPr>
  </w:style>
  <w:style w:type="paragraph" w:styleId="Index9">
    <w:name w:val="index 9"/>
    <w:basedOn w:val="Standard"/>
    <w:next w:val="Standard"/>
    <w:autoRedefine/>
    <w:rsid w:val="008D60FE"/>
    <w:pPr>
      <w:ind w:left="1620" w:hanging="180"/>
    </w:pPr>
  </w:style>
  <w:style w:type="paragraph" w:styleId="Indexberschrift">
    <w:name w:val="index heading"/>
    <w:basedOn w:val="Standard"/>
    <w:next w:val="Index1"/>
    <w:rsid w:val="008D60FE"/>
    <w:rPr>
      <w:rFonts w:ascii="Cambria" w:hAnsi="Cambria" w:cs="Times New Roman"/>
      <w:b/>
      <w:bCs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8D60FE"/>
    <w:pPr>
      <w:keepLines w:val="0"/>
      <w:numPr>
        <w:numId w:val="0"/>
      </w:numPr>
      <w:tabs>
        <w:tab w:val="left" w:pos="454"/>
      </w:tabs>
      <w:spacing w:before="240" w:after="60" w:line="260" w:lineRule="atLeast"/>
      <w:outlineLvl w:val="9"/>
    </w:pPr>
    <w:rPr>
      <w:rFonts w:ascii="Cambria" w:hAnsi="Cambria" w:cs="Times New Roman"/>
      <w:bCs/>
      <w:kern w:val="32"/>
    </w:rPr>
  </w:style>
  <w:style w:type="character" w:styleId="IntensiveHervorhebung">
    <w:name w:val="Intense Emphasis"/>
    <w:basedOn w:val="Absatz-Standardschriftart"/>
    <w:uiPriority w:val="21"/>
    <w:rsid w:val="008D60FE"/>
    <w:rPr>
      <w:b/>
      <w:bCs/>
      <w:i/>
      <w:iCs/>
      <w:color w:val="4F81BD"/>
    </w:rPr>
  </w:style>
  <w:style w:type="character" w:styleId="IntensiverVerweis">
    <w:name w:val="Intense Reference"/>
    <w:basedOn w:val="Absatz-Standardschriftart"/>
    <w:uiPriority w:val="32"/>
    <w:rsid w:val="008D60FE"/>
    <w:rPr>
      <w:b/>
      <w:bCs/>
      <w:smallCaps/>
      <w:color w:val="C0504D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8D60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60FE"/>
    <w:rPr>
      <w:rFonts w:ascii="Arial" w:eastAsia="Times New Roman" w:hAnsi="Arial" w:cs="Arial"/>
      <w:b/>
      <w:bCs/>
      <w:i/>
      <w:iCs/>
      <w:color w:val="4F81BD"/>
      <w:spacing w:val="2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8D60FE"/>
    <w:pPr>
      <w:spacing w:after="0" w:line="240" w:lineRule="auto"/>
    </w:pPr>
    <w:rPr>
      <w:rFonts w:ascii="Arial" w:eastAsia="Times New Roman" w:hAnsi="Arial" w:cs="Arial"/>
      <w:sz w:val="24"/>
      <w:szCs w:val="20"/>
      <w:lang w:eastAsia="de-DE"/>
    </w:rPr>
  </w:style>
  <w:style w:type="paragraph" w:styleId="Kommentartext">
    <w:name w:val="annotation text"/>
    <w:basedOn w:val="Standard"/>
    <w:link w:val="KommentartextZchn"/>
    <w:rsid w:val="008D60FE"/>
  </w:style>
  <w:style w:type="character" w:customStyle="1" w:styleId="KommentartextZchn">
    <w:name w:val="Kommentartext Zchn"/>
    <w:basedOn w:val="Absatz-Standardschriftart"/>
    <w:link w:val="Kommentartex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8D60F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8D60FE"/>
    <w:rPr>
      <w:rFonts w:ascii="Arial" w:eastAsia="Times New Roman" w:hAnsi="Arial" w:cs="Arial"/>
      <w:b/>
      <w:bCs/>
      <w:spacing w:val="2"/>
      <w:sz w:val="20"/>
      <w:szCs w:val="20"/>
      <w:lang w:eastAsia="de-DE"/>
    </w:rPr>
  </w:style>
  <w:style w:type="character" w:styleId="Kommentarzeichen">
    <w:name w:val="annotation reference"/>
    <w:basedOn w:val="Absatz-Standardschriftart"/>
    <w:rsid w:val="008D60FE"/>
    <w:rPr>
      <w:sz w:val="16"/>
      <w:szCs w:val="16"/>
    </w:rPr>
  </w:style>
  <w:style w:type="paragraph" w:styleId="Liste">
    <w:name w:val="List"/>
    <w:basedOn w:val="Standard"/>
    <w:rsid w:val="008D60FE"/>
    <w:pPr>
      <w:ind w:left="283" w:hanging="283"/>
      <w:contextualSpacing/>
    </w:pPr>
  </w:style>
  <w:style w:type="paragraph" w:styleId="Liste2">
    <w:name w:val="List 2"/>
    <w:basedOn w:val="Standard"/>
    <w:rsid w:val="008D60FE"/>
    <w:pPr>
      <w:ind w:left="566" w:hanging="283"/>
      <w:contextualSpacing/>
    </w:pPr>
  </w:style>
  <w:style w:type="paragraph" w:styleId="Liste3">
    <w:name w:val="List 3"/>
    <w:basedOn w:val="Standard"/>
    <w:rsid w:val="008D60FE"/>
    <w:pPr>
      <w:ind w:left="849" w:hanging="283"/>
      <w:contextualSpacing/>
    </w:pPr>
  </w:style>
  <w:style w:type="paragraph" w:styleId="Liste4">
    <w:name w:val="List 4"/>
    <w:basedOn w:val="Standard"/>
    <w:rsid w:val="008D60FE"/>
    <w:pPr>
      <w:ind w:left="1132" w:hanging="283"/>
      <w:contextualSpacing/>
    </w:pPr>
  </w:style>
  <w:style w:type="paragraph" w:styleId="Liste5">
    <w:name w:val="List 5"/>
    <w:basedOn w:val="Standard"/>
    <w:rsid w:val="008D60FE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8D60FE"/>
    <w:pPr>
      <w:ind w:left="708"/>
    </w:pPr>
  </w:style>
  <w:style w:type="paragraph" w:styleId="Listenfortsetzung">
    <w:name w:val="List Continue"/>
    <w:basedOn w:val="Standard"/>
    <w:rsid w:val="008D60FE"/>
    <w:pPr>
      <w:ind w:left="283"/>
      <w:contextualSpacing/>
    </w:pPr>
  </w:style>
  <w:style w:type="paragraph" w:styleId="Listenfortsetzung2">
    <w:name w:val="List Continue 2"/>
    <w:basedOn w:val="Standard"/>
    <w:rsid w:val="008D60FE"/>
    <w:pPr>
      <w:ind w:left="566"/>
      <w:contextualSpacing/>
    </w:pPr>
  </w:style>
  <w:style w:type="paragraph" w:styleId="Listenfortsetzung3">
    <w:name w:val="List Continue 3"/>
    <w:basedOn w:val="Standard"/>
    <w:rsid w:val="008D60FE"/>
    <w:pPr>
      <w:ind w:left="849"/>
      <w:contextualSpacing/>
    </w:pPr>
  </w:style>
  <w:style w:type="paragraph" w:styleId="Listenfortsetzung4">
    <w:name w:val="List Continue 4"/>
    <w:basedOn w:val="Standard"/>
    <w:rsid w:val="008D60FE"/>
    <w:pPr>
      <w:ind w:left="1132"/>
      <w:contextualSpacing/>
    </w:pPr>
  </w:style>
  <w:style w:type="paragraph" w:styleId="Listenfortsetzung5">
    <w:name w:val="List Continue 5"/>
    <w:basedOn w:val="Standard"/>
    <w:rsid w:val="008D60FE"/>
    <w:pPr>
      <w:ind w:left="1415"/>
      <w:contextualSpacing/>
    </w:pPr>
  </w:style>
  <w:style w:type="paragraph" w:styleId="Listennummer">
    <w:name w:val="List Number"/>
    <w:basedOn w:val="Standard"/>
    <w:rsid w:val="008D60FE"/>
    <w:pPr>
      <w:numPr>
        <w:numId w:val="6"/>
      </w:numPr>
      <w:contextualSpacing/>
    </w:pPr>
  </w:style>
  <w:style w:type="paragraph" w:styleId="Listennummer2">
    <w:name w:val="List Number 2"/>
    <w:basedOn w:val="Standard"/>
    <w:rsid w:val="008D60FE"/>
    <w:pPr>
      <w:numPr>
        <w:numId w:val="7"/>
      </w:numPr>
      <w:contextualSpacing/>
    </w:pPr>
  </w:style>
  <w:style w:type="paragraph" w:styleId="Listennummer3">
    <w:name w:val="List Number 3"/>
    <w:basedOn w:val="Standard"/>
    <w:rsid w:val="008D60FE"/>
    <w:pPr>
      <w:numPr>
        <w:numId w:val="8"/>
      </w:numPr>
      <w:contextualSpacing/>
    </w:pPr>
  </w:style>
  <w:style w:type="paragraph" w:styleId="Listennummer4">
    <w:name w:val="List Number 4"/>
    <w:basedOn w:val="Standard"/>
    <w:rsid w:val="008D60FE"/>
    <w:pPr>
      <w:numPr>
        <w:numId w:val="9"/>
      </w:numPr>
      <w:contextualSpacing/>
    </w:pPr>
  </w:style>
  <w:style w:type="paragraph" w:styleId="Listennummer5">
    <w:name w:val="List Number 5"/>
    <w:basedOn w:val="Standard"/>
    <w:rsid w:val="008D60FE"/>
    <w:pPr>
      <w:numPr>
        <w:numId w:val="1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8D60FE"/>
  </w:style>
  <w:style w:type="paragraph" w:styleId="Makrotext">
    <w:name w:val="macro"/>
    <w:link w:val="MakrotextZchn"/>
    <w:rsid w:val="008D60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akrotextZchn">
    <w:name w:val="Makrotext Zchn"/>
    <w:basedOn w:val="Absatz-Standardschriftart"/>
    <w:link w:val="Makrotext"/>
    <w:rsid w:val="008D60FE"/>
    <w:rPr>
      <w:rFonts w:ascii="Courier New" w:eastAsia="Times New Roman" w:hAnsi="Courier New" w:cs="Courier New"/>
      <w:sz w:val="20"/>
      <w:szCs w:val="20"/>
      <w:lang w:eastAsia="de-DE"/>
    </w:rPr>
  </w:style>
  <w:style w:type="table" w:customStyle="1" w:styleId="MittlereListe11">
    <w:name w:val="Mittlere Liste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ittlereListe1-Akzent11">
    <w:name w:val="Mittlere Liste 1 - Akzent 11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ittlereListe1-Akzent2">
    <w:name w:val="Medium List 1 Accent 2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ittlereListe1-Akzent3">
    <w:name w:val="Medium List 1 Accent 3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ittlereListe1-Akzent4">
    <w:name w:val="Medium List 1 Accent 4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ittlereListe1-Akzent5">
    <w:name w:val="Medium List 1 Accent 5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ittlereListe1-Akzent6">
    <w:name w:val="Medium List 1 Accent 6"/>
    <w:basedOn w:val="NormaleTabelle"/>
    <w:uiPriority w:val="65"/>
    <w:rsid w:val="008D60F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ittlereListe21">
    <w:name w:val="Mittlere Liste 2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ittleresRaster1-Akzent1">
    <w:name w:val="Medium Grid 1 Accent 1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ittleresRaster1-Akzent2">
    <w:name w:val="Medium Grid 1 Accent 2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ittleresRaster1-Akzent3">
    <w:name w:val="Medium Grid 1 Accent 3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ittleresRaster1-Akzent4">
    <w:name w:val="Medium Grid 1 Accent 4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ittleresRaster1-Akzent5">
    <w:name w:val="Medium Grid 1 Accent 5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ittleresRaster1-Akzent6">
    <w:name w:val="Medium Grid 1 Accent 6"/>
    <w:basedOn w:val="NormaleTabelle"/>
    <w:uiPriority w:val="67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ittleresRaster21">
    <w:name w:val="Mittleres Raster 2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ittleresRaster2-Akzent1">
    <w:name w:val="Medium Grid 2 Accent 1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ittleresRaster2-Akzent2">
    <w:name w:val="Medium Grid 2 Accent 2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ittleresRaster2-Akzent3">
    <w:name w:val="Medium Grid 2 Accent 3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ittleresRaster2-Akzent4">
    <w:name w:val="Medium Grid 2 Accent 4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ittleresRaster2-Akzent5">
    <w:name w:val="Medium Grid 2 Accent 5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ittleresRaster2-Akzent6">
    <w:name w:val="Medium Grid 2 Accent 6"/>
    <w:basedOn w:val="NormaleTabelle"/>
    <w:uiPriority w:val="68"/>
    <w:rsid w:val="008D60FE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ittleresRaster31">
    <w:name w:val="Mittleres Raster 3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ittleresRaster3-Akzent1">
    <w:name w:val="Medium Grid 3 Accent 1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ittleresRaster3-Akzent2">
    <w:name w:val="Medium Grid 3 Accent 2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ittleresRaster3-Akzent3">
    <w:name w:val="Medium Grid 3 Accent 3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ittleresRaster3-Akzent4">
    <w:name w:val="Medium Grid 3 Accent 4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ittleresRaster3-Akzent5">
    <w:name w:val="Medium Grid 3 Accent 5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ittleresRaster3-Akzent6">
    <w:name w:val="Medium Grid 3 Accent 6"/>
    <w:basedOn w:val="NormaleTabelle"/>
    <w:uiPriority w:val="69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styleId="Nachrichtenkopf">
    <w:name w:val="Message Header"/>
    <w:basedOn w:val="Standard"/>
    <w:link w:val="NachrichtenkopfZchn"/>
    <w:rsid w:val="008D60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8D60FE"/>
    <w:rPr>
      <w:rFonts w:ascii="Cambria" w:eastAsia="Times New Roman" w:hAnsi="Cambria" w:cs="Times New Roman"/>
      <w:spacing w:val="2"/>
      <w:sz w:val="24"/>
      <w:szCs w:val="24"/>
      <w:shd w:val="pct20" w:color="auto" w:fill="auto"/>
      <w:lang w:eastAsia="de-DE"/>
    </w:rPr>
  </w:style>
  <w:style w:type="paragraph" w:styleId="NurText">
    <w:name w:val="Plain Text"/>
    <w:basedOn w:val="Standard"/>
    <w:link w:val="NurTextZchn"/>
    <w:rsid w:val="008D60FE"/>
    <w:rPr>
      <w:rFonts w:ascii="Courier New" w:hAnsi="Courier New" w:cs="Courier New"/>
    </w:rPr>
  </w:style>
  <w:style w:type="character" w:customStyle="1" w:styleId="NurTextZchn">
    <w:name w:val="Nur Text Zchn"/>
    <w:basedOn w:val="Absatz-Standardschriftart"/>
    <w:link w:val="NurText"/>
    <w:rsid w:val="008D60FE"/>
    <w:rPr>
      <w:rFonts w:ascii="Courier New" w:eastAsia="Times New Roman" w:hAnsi="Courier New" w:cs="Courier New"/>
      <w:spacing w:val="2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8D60FE"/>
    <w:rPr>
      <w:color w:val="808080"/>
    </w:rPr>
  </w:style>
  <w:style w:type="paragraph" w:styleId="Rechtsgrundlagenverzeichnis">
    <w:name w:val="table of authorities"/>
    <w:basedOn w:val="Standard"/>
    <w:next w:val="Standard"/>
    <w:rsid w:val="008D60FE"/>
    <w:pPr>
      <w:ind w:left="180" w:hanging="180"/>
    </w:pPr>
  </w:style>
  <w:style w:type="paragraph" w:styleId="RGV-berschrift">
    <w:name w:val="toa heading"/>
    <w:basedOn w:val="Standard"/>
    <w:next w:val="Standard"/>
    <w:rsid w:val="008D60FE"/>
    <w:pPr>
      <w:spacing w:before="120"/>
    </w:pPr>
    <w:rPr>
      <w:rFonts w:ascii="Cambria" w:hAnsi="Cambria" w:cs="Times New Roman"/>
      <w:b/>
      <w:bCs/>
      <w:szCs w:val="24"/>
    </w:rPr>
  </w:style>
  <w:style w:type="character" w:styleId="SchwacheHervorhebung">
    <w:name w:val="Subtle Emphasis"/>
    <w:basedOn w:val="Absatz-Standardschriftart"/>
    <w:uiPriority w:val="19"/>
    <w:rsid w:val="008D60FE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rsid w:val="008D60FE"/>
    <w:rPr>
      <w:smallCaps/>
      <w:color w:val="C0504D"/>
      <w:u w:val="single"/>
    </w:rPr>
  </w:style>
  <w:style w:type="character" w:styleId="Seitenzahl">
    <w:name w:val="page number"/>
    <w:basedOn w:val="Absatz-Standardschriftart"/>
    <w:rsid w:val="008D60FE"/>
  </w:style>
  <w:style w:type="paragraph" w:styleId="Sprechblasentext">
    <w:name w:val="Balloon Text"/>
    <w:basedOn w:val="Standard"/>
    <w:link w:val="SprechblasentextZchn"/>
    <w:rsid w:val="008D60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60FE"/>
    <w:rPr>
      <w:rFonts w:ascii="Tahoma" w:eastAsia="Times New Roman" w:hAnsi="Tahoma" w:cs="Tahoma"/>
      <w:spacing w:val="2"/>
      <w:sz w:val="16"/>
      <w:szCs w:val="16"/>
      <w:lang w:eastAsia="de-DE"/>
    </w:rPr>
  </w:style>
  <w:style w:type="paragraph" w:styleId="StandardWeb">
    <w:name w:val="Normal (Web)"/>
    <w:basedOn w:val="Standard"/>
    <w:rsid w:val="008D60FE"/>
    <w:rPr>
      <w:rFonts w:ascii="Times New Roman" w:hAnsi="Times New Roman" w:cs="Times New Roman"/>
      <w:szCs w:val="24"/>
    </w:rPr>
  </w:style>
  <w:style w:type="paragraph" w:styleId="Standardeinzug">
    <w:name w:val="Normal Indent"/>
    <w:basedOn w:val="Standard"/>
    <w:rsid w:val="008D60FE"/>
    <w:pPr>
      <w:ind w:left="708"/>
    </w:pPr>
  </w:style>
  <w:style w:type="table" w:styleId="Tabelle3D-Effekt1">
    <w:name w:val="Table 3D effect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FFFFFF"/>
      <w:sz w:val="20"/>
      <w:szCs w:val="20"/>
      <w:lang w:eastAsia="de-CH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color w:val="000080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b/>
      <w:bCs/>
      <w:sz w:val="20"/>
      <w:szCs w:val="20"/>
      <w:lang w:eastAsia="de-CH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rsid w:val="008D60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lendesign">
    <w:name w:val="Table Theme"/>
    <w:basedOn w:val="NormaleTabelle"/>
    <w:rsid w:val="008D60FE"/>
    <w:pPr>
      <w:spacing w:after="0" w:line="260" w:lineRule="atLeas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rsid w:val="008D60FE"/>
  </w:style>
  <w:style w:type="character" w:customStyle="1" w:styleId="TextkrperZchn">
    <w:name w:val="Textkörper Zchn"/>
    <w:basedOn w:val="Absatz-Standardschriftart"/>
    <w:link w:val="Textkrper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2">
    <w:name w:val="Body Text 2"/>
    <w:basedOn w:val="Standard"/>
    <w:link w:val="Textkrper2Zchn"/>
    <w:rsid w:val="008D60FE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3">
    <w:name w:val="Body Text 3"/>
    <w:basedOn w:val="Standard"/>
    <w:link w:val="Textkrper3Zchn"/>
    <w:rsid w:val="008D60FE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inzug2">
    <w:name w:val="Body Text Indent 2"/>
    <w:basedOn w:val="Standard"/>
    <w:link w:val="Textkrper-Einzug2Zchn"/>
    <w:rsid w:val="008D60FE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inzug3">
    <w:name w:val="Body Text Indent 3"/>
    <w:basedOn w:val="Standard"/>
    <w:link w:val="Textkrper-Einzug3Zchn"/>
    <w:rsid w:val="008D60FE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8D60FE"/>
    <w:rPr>
      <w:rFonts w:ascii="Arial" w:eastAsia="Times New Roman" w:hAnsi="Arial" w:cs="Arial"/>
      <w:spacing w:val="2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rsid w:val="008D60FE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rsid w:val="008D60FE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8D60FE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mschlagabsenderadresse">
    <w:name w:val="envelope return"/>
    <w:basedOn w:val="Standard"/>
    <w:rsid w:val="008D60FE"/>
    <w:rPr>
      <w:rFonts w:ascii="Cambria" w:hAnsi="Cambria" w:cs="Times New Roman"/>
    </w:rPr>
  </w:style>
  <w:style w:type="paragraph" w:styleId="Umschlagadresse">
    <w:name w:val="envelope address"/>
    <w:basedOn w:val="Standard"/>
    <w:rsid w:val="008D60FE"/>
    <w:pPr>
      <w:framePr w:w="4320" w:h="2160" w:hRule="exact" w:hSpace="141" w:wrap="auto" w:hAnchor="page" w:xAlign="center" w:yAlign="bottom"/>
      <w:ind w:left="1"/>
    </w:pPr>
    <w:rPr>
      <w:rFonts w:ascii="Cambria" w:hAnsi="Cambria" w:cs="Times New Roman"/>
      <w:szCs w:val="24"/>
    </w:rPr>
  </w:style>
  <w:style w:type="paragraph" w:styleId="Unterschrift">
    <w:name w:val="Signature"/>
    <w:basedOn w:val="Standard"/>
    <w:link w:val="UnterschriftZchn"/>
    <w:rsid w:val="008D60FE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8D60FE"/>
    <w:rPr>
      <w:rFonts w:ascii="Arial" w:eastAsia="Times New Roman" w:hAnsi="Arial" w:cs="Arial"/>
      <w:spacing w:val="2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rsid w:val="008D60FE"/>
    <w:pPr>
      <w:jc w:val="center"/>
      <w:outlineLvl w:val="1"/>
    </w:pPr>
    <w:rPr>
      <w:rFonts w:ascii="Cambria" w:hAnsi="Cambria" w:cs="Times New Roman"/>
      <w:szCs w:val="24"/>
    </w:rPr>
  </w:style>
  <w:style w:type="character" w:customStyle="1" w:styleId="UntertitelZchn">
    <w:name w:val="Untertitel Zchn"/>
    <w:basedOn w:val="Absatz-Standardschriftart"/>
    <w:link w:val="Untertitel"/>
    <w:rsid w:val="008D60FE"/>
    <w:rPr>
      <w:rFonts w:ascii="Cambria" w:eastAsia="Times New Roman" w:hAnsi="Cambria" w:cs="Times New Roman"/>
      <w:spacing w:val="2"/>
      <w:sz w:val="20"/>
      <w:szCs w:val="24"/>
      <w:lang w:eastAsia="de-DE"/>
    </w:rPr>
  </w:style>
  <w:style w:type="paragraph" w:styleId="Verzeichnis5">
    <w:name w:val="toc 5"/>
    <w:basedOn w:val="Standard"/>
    <w:next w:val="Standard"/>
    <w:autoRedefine/>
    <w:rsid w:val="008D60FE"/>
    <w:pPr>
      <w:ind w:left="960"/>
    </w:pPr>
  </w:style>
  <w:style w:type="paragraph" w:styleId="Verzeichnis6">
    <w:name w:val="toc 6"/>
    <w:basedOn w:val="Standard"/>
    <w:next w:val="Standard"/>
    <w:autoRedefine/>
    <w:rsid w:val="008D60FE"/>
    <w:pPr>
      <w:ind w:left="1200"/>
    </w:pPr>
  </w:style>
  <w:style w:type="paragraph" w:styleId="Verzeichnis7">
    <w:name w:val="toc 7"/>
    <w:basedOn w:val="Standard"/>
    <w:next w:val="Standard"/>
    <w:autoRedefine/>
    <w:rsid w:val="008D60FE"/>
    <w:pPr>
      <w:ind w:left="1440"/>
    </w:pPr>
  </w:style>
  <w:style w:type="paragraph" w:styleId="Verzeichnis8">
    <w:name w:val="toc 8"/>
    <w:basedOn w:val="Standard"/>
    <w:next w:val="Standard"/>
    <w:autoRedefine/>
    <w:rsid w:val="008D60FE"/>
    <w:pPr>
      <w:ind w:left="1680"/>
    </w:pPr>
  </w:style>
  <w:style w:type="paragraph" w:styleId="Verzeichnis9">
    <w:name w:val="toc 9"/>
    <w:basedOn w:val="Standard"/>
    <w:next w:val="Standard"/>
    <w:autoRedefine/>
    <w:rsid w:val="008D60FE"/>
    <w:pPr>
      <w:ind w:left="1920"/>
    </w:pPr>
  </w:style>
  <w:style w:type="character" w:styleId="Zeilennummer">
    <w:name w:val="line number"/>
    <w:basedOn w:val="Absatz-Standardschriftart"/>
    <w:rsid w:val="008D60FE"/>
  </w:style>
  <w:style w:type="character" w:customStyle="1" w:styleId="KeinLeerraumZchn">
    <w:name w:val="Kein Leerraum Zchn"/>
    <w:basedOn w:val="Absatz-Standardschriftart"/>
    <w:link w:val="KeinLeerraum"/>
    <w:uiPriority w:val="1"/>
    <w:rsid w:val="00FB348F"/>
    <w:rPr>
      <w:rFonts w:ascii="Arial" w:eastAsia="Times New Roman" w:hAnsi="Arial" w:cs="Arial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1011687\Downloads\01%20Analyse%20Dokument%20(SRS)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019A7-8035-4A8B-804B-3876C821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 Analyse Dokument (SRS).dotx</Template>
  <TotalTime>0</TotalTime>
  <Pages>1</Pages>
  <Words>813</Words>
  <Characters>5125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Sigrist</dc:creator>
  <cp:keywords/>
  <dc:description/>
  <cp:lastModifiedBy>Sigrist, Samuel</cp:lastModifiedBy>
  <cp:revision>10</cp:revision>
  <dcterms:created xsi:type="dcterms:W3CDTF">2018-12-05T12:26:00Z</dcterms:created>
  <dcterms:modified xsi:type="dcterms:W3CDTF">2018-12-07T07:47:00Z</dcterms:modified>
</cp:coreProperties>
</file>